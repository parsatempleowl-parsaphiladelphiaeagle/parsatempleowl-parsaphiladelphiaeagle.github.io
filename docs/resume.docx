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24" w:type="dxa"/>
        <w:tblLayout w:type="fixed"/>
        <w:tblLook w:val="0000" w:firstRow="0" w:lastRow="0" w:firstColumn="0" w:lastColumn="0" w:noHBand="0" w:noVBand="0"/>
      </w:tblPr>
      <w:tblGrid>
        <w:gridCol w:w="446"/>
        <w:gridCol w:w="6930"/>
        <w:gridCol w:w="1548"/>
      </w:tblGrid>
      <w:tr w:rsidR="00FD3F5C" w:rsidTr="008D5372">
        <w:tc>
          <w:tcPr>
            <w:tcW w:w="8924" w:type="dxa"/>
            <w:gridSpan w:val="3"/>
            <w:tcBorders>
              <w:bottom w:val="single" w:sz="2" w:space="0" w:color="808080"/>
            </w:tcBorders>
          </w:tcPr>
          <w:p w:rsidR="00FD3F5C" w:rsidRPr="00736434" w:rsidRDefault="007807A6" w:rsidP="00373741">
            <w:r>
              <w:t>[PARSA AHMADI NASAB EMRAN]</w:t>
            </w:r>
          </w:p>
          <w:p w:rsidR="00FD3F5C" w:rsidRPr="00736434" w:rsidRDefault="007807A6" w:rsidP="00C67E85">
            <w:r>
              <w:t>[1420 WALNUT ST]</w:t>
            </w:r>
            <w:r w:rsidR="00C7519D">
              <w:t xml:space="preserve">, </w:t>
            </w:r>
            <w:r>
              <w:t>[PHILADELPHIA, PA 19102]</w:t>
            </w:r>
          </w:p>
          <w:p w:rsidR="00FD3F5C" w:rsidRDefault="007807A6" w:rsidP="00C67E85">
            <w:r>
              <w:t>[</w:t>
            </w:r>
            <w:proofErr w:type="spellStart"/>
            <w:r w:rsidR="00E45627">
              <w:t>tel</w:t>
            </w:r>
            <w:proofErr w:type="spellEnd"/>
            <w:r w:rsidR="00E45627">
              <w:t xml:space="preserve">: CIS 1055 </w:t>
            </w:r>
            <w:r>
              <w:t>Section 005]</w:t>
            </w:r>
          </w:p>
          <w:p w:rsidR="00523DCA" w:rsidRDefault="007807A6" w:rsidP="00B20B36">
            <w:r>
              <w:t xml:space="preserve">[email: </w:t>
            </w:r>
            <w:hyperlink r:id="rId5" w:history="1">
              <w:r w:rsidRPr="007807A6">
                <w:rPr>
                  <w:rStyle w:val="Hyperlink"/>
                </w:rPr>
                <w:t>click here to email me</w:t>
              </w:r>
            </w:hyperlink>
            <w:r>
              <w:t xml:space="preserve"> ]</w:t>
            </w:r>
          </w:p>
          <w:p w:rsidR="003E1AAC" w:rsidRPr="00736434" w:rsidRDefault="003E1AAC" w:rsidP="00C67E85">
            <w:bookmarkStart w:id="0" w:name="_GoBack"/>
            <w:bookmarkEnd w:id="0"/>
          </w:p>
        </w:tc>
      </w:tr>
      <w:tr w:rsidR="00C67E85" w:rsidTr="008D5372">
        <w:tc>
          <w:tcPr>
            <w:tcW w:w="8924" w:type="dxa"/>
            <w:gridSpan w:val="3"/>
            <w:tcBorders>
              <w:top w:val="single" w:sz="2" w:space="0" w:color="808080"/>
              <w:bottom w:val="single" w:sz="2" w:space="0" w:color="808080"/>
            </w:tcBorders>
          </w:tcPr>
          <w:p w:rsidR="00C67E85" w:rsidRPr="00736434" w:rsidRDefault="00C67E85" w:rsidP="00C67E85">
            <w:pPr>
              <w:pStyle w:val="Heading1"/>
            </w:pPr>
            <w:r>
              <w:t>OBJECTIVE</w:t>
            </w:r>
          </w:p>
        </w:tc>
      </w:tr>
      <w:tr w:rsidR="00C67E85" w:rsidTr="008D5372">
        <w:trPr>
          <w:trHeight w:val="75"/>
        </w:trPr>
        <w:tc>
          <w:tcPr>
            <w:tcW w:w="446" w:type="dxa"/>
            <w:tcBorders>
              <w:top w:val="single" w:sz="2" w:space="0" w:color="808080"/>
              <w:bottom w:val="single" w:sz="2" w:space="0" w:color="808080"/>
            </w:tcBorders>
          </w:tcPr>
          <w:p w:rsidR="00C67E85" w:rsidRDefault="00C67E85" w:rsidP="00C67E85">
            <w:pPr>
              <w:pStyle w:val="Heading1"/>
            </w:pPr>
          </w:p>
        </w:tc>
        <w:tc>
          <w:tcPr>
            <w:tcW w:w="8478" w:type="dxa"/>
            <w:gridSpan w:val="2"/>
            <w:tcBorders>
              <w:top w:val="single" w:sz="2" w:space="0" w:color="808080"/>
              <w:bottom w:val="single" w:sz="2" w:space="0" w:color="808080"/>
            </w:tcBorders>
          </w:tcPr>
          <w:p w:rsidR="00FD3F5C" w:rsidRPr="00240C94" w:rsidRDefault="00FD3F5C" w:rsidP="001F0B32">
            <w:pPr>
              <w:pStyle w:val="Heading3"/>
            </w:pPr>
            <w:r w:rsidRPr="00240C94">
              <w:t>COMPUTER OPERATOR</w:t>
            </w:r>
          </w:p>
          <w:p w:rsidR="00C67E85" w:rsidRPr="001F0B32" w:rsidRDefault="00C67E85" w:rsidP="00DD6C7B">
            <w:pPr>
              <w:pStyle w:val="Description"/>
            </w:pPr>
            <w:r w:rsidRPr="00736434">
              <w:t xml:space="preserve">A position </w:t>
            </w:r>
            <w:r w:rsidR="00373741">
              <w:t xml:space="preserve">using </w:t>
            </w:r>
            <w:r w:rsidRPr="00736434">
              <w:t>proven technical skills.</w:t>
            </w:r>
          </w:p>
        </w:tc>
      </w:tr>
      <w:tr w:rsidR="00C67E85" w:rsidTr="008D5372">
        <w:tc>
          <w:tcPr>
            <w:tcW w:w="8924" w:type="dxa"/>
            <w:gridSpan w:val="3"/>
            <w:tcBorders>
              <w:top w:val="single" w:sz="2" w:space="0" w:color="808080"/>
              <w:bottom w:val="single" w:sz="2" w:space="0" w:color="808080"/>
            </w:tcBorders>
          </w:tcPr>
          <w:p w:rsidR="00C67E85" w:rsidRPr="00736434" w:rsidRDefault="007807A6" w:rsidP="00C67E85">
            <w:pPr>
              <w:pStyle w:val="Heading1"/>
            </w:pPr>
            <w:r>
              <w:t>SKILLS</w:t>
            </w:r>
          </w:p>
        </w:tc>
      </w:tr>
      <w:tr w:rsidR="00C67E85" w:rsidTr="008D5372">
        <w:trPr>
          <w:trHeight w:val="337"/>
        </w:trPr>
        <w:tc>
          <w:tcPr>
            <w:tcW w:w="446" w:type="dxa"/>
            <w:tcBorders>
              <w:top w:val="single" w:sz="2" w:space="0" w:color="808080"/>
              <w:bottom w:val="single" w:sz="2" w:space="0" w:color="808080"/>
            </w:tcBorders>
          </w:tcPr>
          <w:p w:rsidR="00C67E85" w:rsidRPr="00736434" w:rsidRDefault="00C67E85" w:rsidP="00C67E85"/>
        </w:tc>
        <w:tc>
          <w:tcPr>
            <w:tcW w:w="8478" w:type="dxa"/>
            <w:gridSpan w:val="2"/>
            <w:tcBorders>
              <w:top w:val="single" w:sz="2" w:space="0" w:color="808080"/>
              <w:bottom w:val="single" w:sz="2" w:space="0" w:color="808080"/>
            </w:tcBorders>
          </w:tcPr>
          <w:p w:rsidR="00C67E85" w:rsidRDefault="007807A6" w:rsidP="00DD6C7B">
            <w:pPr>
              <w:pStyle w:val="bulletedlistlastitem"/>
            </w:pPr>
            <w:r>
              <w:t>Microsoft Office (WORD, POWEROINT, AND EXCEL)</w:t>
            </w:r>
          </w:p>
          <w:p w:rsidR="007807A6" w:rsidRDefault="007807A6" w:rsidP="00DD6C7B">
            <w:pPr>
              <w:pStyle w:val="bulletedlistlastitem"/>
            </w:pPr>
            <w:r>
              <w:t>HTML, CSS, JavaScript</w:t>
            </w:r>
          </w:p>
          <w:p w:rsidR="007807A6" w:rsidRPr="00736434" w:rsidRDefault="007807A6" w:rsidP="00DD6C7B">
            <w:pPr>
              <w:pStyle w:val="bulletedlistlastitem"/>
            </w:pPr>
            <w:r>
              <w:t>Python and Java</w:t>
            </w:r>
          </w:p>
        </w:tc>
      </w:tr>
      <w:tr w:rsidR="00966DB7" w:rsidTr="008D5372">
        <w:trPr>
          <w:trHeight w:val="270"/>
        </w:trPr>
        <w:tc>
          <w:tcPr>
            <w:tcW w:w="8924" w:type="dxa"/>
            <w:gridSpan w:val="3"/>
            <w:tcBorders>
              <w:top w:val="single" w:sz="2" w:space="0" w:color="808080"/>
              <w:bottom w:val="single" w:sz="2" w:space="0" w:color="808080"/>
            </w:tcBorders>
          </w:tcPr>
          <w:p w:rsidR="00966DB7" w:rsidRPr="00736434" w:rsidRDefault="007807A6" w:rsidP="00966DB7">
            <w:pPr>
              <w:pStyle w:val="Heading1"/>
            </w:pPr>
            <w:r>
              <w:t>WORK EXPERIENCE</w:t>
            </w:r>
          </w:p>
        </w:tc>
      </w:tr>
      <w:tr w:rsidR="00966DB7" w:rsidTr="008D5372">
        <w:trPr>
          <w:trHeight w:val="80"/>
        </w:trPr>
        <w:tc>
          <w:tcPr>
            <w:tcW w:w="446" w:type="dxa"/>
            <w:vMerge w:val="restart"/>
            <w:tcBorders>
              <w:top w:val="single" w:sz="2" w:space="0" w:color="808080"/>
            </w:tcBorders>
          </w:tcPr>
          <w:p w:rsidR="00966DB7" w:rsidRPr="00736434" w:rsidRDefault="00966DB7" w:rsidP="00966DB7">
            <w:pPr>
              <w:pStyle w:val="Heading1"/>
            </w:pPr>
          </w:p>
        </w:tc>
        <w:tc>
          <w:tcPr>
            <w:tcW w:w="6930" w:type="dxa"/>
            <w:tcBorders>
              <w:top w:val="single" w:sz="2" w:space="0" w:color="808080"/>
            </w:tcBorders>
          </w:tcPr>
          <w:p w:rsidR="00966DB7" w:rsidRPr="001F0B32" w:rsidRDefault="00966DB7" w:rsidP="001F0B32">
            <w:pPr>
              <w:pStyle w:val="Location"/>
            </w:pPr>
            <w:r w:rsidRPr="001F0B32">
              <w:t>U.S. Post Office</w:t>
            </w:r>
            <w:r w:rsidRPr="0046073E">
              <w:rPr>
                <w:b w:val="0"/>
              </w:rPr>
              <w:t>,</w:t>
            </w:r>
            <w:r w:rsidRPr="001F0B32">
              <w:t xml:space="preserve"> </w:t>
            </w:r>
            <w:r w:rsidRPr="001F0B32">
              <w:rPr>
                <w:b w:val="0"/>
              </w:rPr>
              <w:t>Forest Park, IL</w:t>
            </w:r>
          </w:p>
        </w:tc>
        <w:tc>
          <w:tcPr>
            <w:tcW w:w="1548" w:type="dxa"/>
            <w:tcBorders>
              <w:top w:val="single" w:sz="2" w:space="0" w:color="808080"/>
            </w:tcBorders>
          </w:tcPr>
          <w:p w:rsidR="00966DB7" w:rsidRPr="00736434" w:rsidRDefault="00966DB7" w:rsidP="00966DB7">
            <w:pPr>
              <w:pStyle w:val="Dates"/>
            </w:pPr>
            <w:r w:rsidRPr="00736434">
              <w:t>199</w:t>
            </w:r>
            <w:r w:rsidR="00D45FC9">
              <w:t>9</w:t>
            </w:r>
            <w:r w:rsidRPr="00736434">
              <w:t>-Present</w:t>
            </w:r>
          </w:p>
        </w:tc>
      </w:tr>
      <w:tr w:rsidR="00966DB7" w:rsidTr="008D5372">
        <w:trPr>
          <w:trHeight w:val="80"/>
        </w:trPr>
        <w:tc>
          <w:tcPr>
            <w:tcW w:w="446" w:type="dxa"/>
            <w:vMerge/>
          </w:tcPr>
          <w:p w:rsidR="00966DB7" w:rsidRPr="00736434" w:rsidRDefault="00966DB7" w:rsidP="00966DB7">
            <w:pPr>
              <w:pStyle w:val="Heading1"/>
            </w:pPr>
          </w:p>
        </w:tc>
        <w:tc>
          <w:tcPr>
            <w:tcW w:w="8478" w:type="dxa"/>
            <w:gridSpan w:val="2"/>
          </w:tcPr>
          <w:p w:rsidR="00966DB7" w:rsidRPr="00736434" w:rsidRDefault="00966DB7" w:rsidP="00966DB7">
            <w:pPr>
              <w:pStyle w:val="Position"/>
            </w:pPr>
            <w:r w:rsidRPr="00736434">
              <w:t>Parcel Post Distributor</w:t>
            </w:r>
          </w:p>
          <w:p w:rsidR="00966DB7" w:rsidRPr="00736434" w:rsidRDefault="00966DB7" w:rsidP="00DD6C7B">
            <w:pPr>
              <w:pStyle w:val="Description"/>
            </w:pPr>
            <w:r w:rsidRPr="00736434">
              <w:t xml:space="preserve">Responsible for </w:t>
            </w:r>
            <w:r w:rsidRPr="00966DB7">
              <w:t>various post</w:t>
            </w:r>
            <w:r w:rsidR="00373741">
              <w:t>-</w:t>
            </w:r>
            <w:r w:rsidRPr="00966DB7">
              <w:t>office functions</w:t>
            </w:r>
            <w:r w:rsidR="00373741">
              <w:t>,</w:t>
            </w:r>
            <w:r w:rsidRPr="00966DB7">
              <w:t xml:space="preserve"> including mail sorting.</w:t>
            </w:r>
          </w:p>
        </w:tc>
      </w:tr>
      <w:tr w:rsidR="00966DB7" w:rsidTr="008D5372">
        <w:trPr>
          <w:trHeight w:val="80"/>
        </w:trPr>
        <w:tc>
          <w:tcPr>
            <w:tcW w:w="446" w:type="dxa"/>
            <w:vMerge/>
          </w:tcPr>
          <w:p w:rsidR="00966DB7" w:rsidRPr="00736434" w:rsidRDefault="00966DB7" w:rsidP="00966DB7">
            <w:pPr>
              <w:pStyle w:val="Heading1"/>
            </w:pPr>
          </w:p>
        </w:tc>
        <w:tc>
          <w:tcPr>
            <w:tcW w:w="6930" w:type="dxa"/>
          </w:tcPr>
          <w:p w:rsidR="00966DB7" w:rsidRPr="001F0B32" w:rsidRDefault="00D45FC9" w:rsidP="001F0B32">
            <w:pPr>
              <w:pStyle w:val="Location"/>
            </w:pPr>
            <w:r>
              <w:t>A. Datum Corporation</w:t>
            </w:r>
            <w:r w:rsidR="00966DB7" w:rsidRPr="0046073E">
              <w:rPr>
                <w:b w:val="0"/>
              </w:rPr>
              <w:t>,</w:t>
            </w:r>
            <w:r w:rsidR="00966DB7" w:rsidRPr="001F0B32">
              <w:t xml:space="preserve"> </w:t>
            </w:r>
            <w:r w:rsidR="00966DB7" w:rsidRPr="001F0B32">
              <w:rPr>
                <w:b w:val="0"/>
              </w:rPr>
              <w:t>Calumet City, IL</w:t>
            </w:r>
          </w:p>
        </w:tc>
        <w:tc>
          <w:tcPr>
            <w:tcW w:w="1548" w:type="dxa"/>
          </w:tcPr>
          <w:p w:rsidR="00966DB7" w:rsidRPr="00736434" w:rsidRDefault="00966DB7" w:rsidP="00966DB7">
            <w:pPr>
              <w:pStyle w:val="Dates"/>
            </w:pPr>
            <w:r w:rsidRPr="00736434">
              <w:t>199</w:t>
            </w:r>
            <w:r w:rsidR="00D45FC9">
              <w:t>8</w:t>
            </w:r>
            <w:r w:rsidRPr="00736434">
              <w:t>-199</w:t>
            </w:r>
            <w:r w:rsidR="00D45FC9">
              <w:t>9</w:t>
            </w:r>
          </w:p>
        </w:tc>
      </w:tr>
      <w:tr w:rsidR="00966DB7" w:rsidTr="008D5372">
        <w:trPr>
          <w:trHeight w:val="80"/>
        </w:trPr>
        <w:tc>
          <w:tcPr>
            <w:tcW w:w="446" w:type="dxa"/>
            <w:vMerge/>
          </w:tcPr>
          <w:p w:rsidR="00966DB7" w:rsidRPr="00736434" w:rsidRDefault="00966DB7" w:rsidP="00966DB7">
            <w:pPr>
              <w:pStyle w:val="Heading1"/>
            </w:pPr>
          </w:p>
        </w:tc>
        <w:tc>
          <w:tcPr>
            <w:tcW w:w="8478" w:type="dxa"/>
            <w:gridSpan w:val="2"/>
          </w:tcPr>
          <w:p w:rsidR="00966DB7" w:rsidRPr="00736434" w:rsidRDefault="00966DB7" w:rsidP="00966DB7">
            <w:pPr>
              <w:pStyle w:val="Position"/>
            </w:pPr>
            <w:r w:rsidRPr="00736434">
              <w:t>Computer Sales Representative</w:t>
            </w:r>
          </w:p>
          <w:p w:rsidR="00966DB7" w:rsidRPr="00736434" w:rsidRDefault="00A00AAF" w:rsidP="00892AC5">
            <w:pPr>
              <w:pStyle w:val="bulletedlist"/>
            </w:pPr>
            <w:r>
              <w:t>T</w:t>
            </w:r>
            <w:r w:rsidR="00966DB7" w:rsidRPr="00736434">
              <w:t>rain</w:t>
            </w:r>
            <w:r>
              <w:t>ed</w:t>
            </w:r>
            <w:r w:rsidR="00966DB7" w:rsidRPr="00736434">
              <w:t xml:space="preserve"> staff and customers in computer</w:t>
            </w:r>
            <w:r w:rsidR="00373741">
              <w:t>-</w:t>
            </w:r>
            <w:r w:rsidR="00966DB7" w:rsidRPr="00736434">
              <w:t>system setup and operations.</w:t>
            </w:r>
          </w:p>
          <w:p w:rsidR="003E1AAC" w:rsidRPr="00736434" w:rsidRDefault="00966DB7" w:rsidP="00DD6C7B">
            <w:pPr>
              <w:pStyle w:val="bulletedlistlastitem"/>
            </w:pPr>
            <w:r w:rsidRPr="00736434">
              <w:t>Gained excellent experience in system operations and various types of hardware and software.</w:t>
            </w:r>
          </w:p>
        </w:tc>
      </w:tr>
      <w:tr w:rsidR="00966DB7" w:rsidTr="008D5372">
        <w:trPr>
          <w:trHeight w:val="80"/>
        </w:trPr>
        <w:tc>
          <w:tcPr>
            <w:tcW w:w="446" w:type="dxa"/>
            <w:vMerge/>
          </w:tcPr>
          <w:p w:rsidR="00966DB7" w:rsidRPr="00736434" w:rsidRDefault="00966DB7" w:rsidP="00966DB7">
            <w:pPr>
              <w:pStyle w:val="Heading1"/>
            </w:pPr>
          </w:p>
        </w:tc>
        <w:tc>
          <w:tcPr>
            <w:tcW w:w="6930" w:type="dxa"/>
          </w:tcPr>
          <w:p w:rsidR="00966DB7" w:rsidRPr="001F0B32" w:rsidRDefault="00D45FC9" w:rsidP="001F0B32">
            <w:pPr>
              <w:pStyle w:val="Location"/>
            </w:pPr>
            <w:r>
              <w:t>Woodgrove Bank</w:t>
            </w:r>
            <w:r w:rsidR="00966DB7" w:rsidRPr="0046073E">
              <w:rPr>
                <w:b w:val="0"/>
              </w:rPr>
              <w:t>,</w:t>
            </w:r>
            <w:r w:rsidR="00966DB7" w:rsidRPr="001F0B32">
              <w:t xml:space="preserve"> </w:t>
            </w:r>
            <w:r w:rsidR="00966DB7" w:rsidRPr="001F0B32">
              <w:rPr>
                <w:b w:val="0"/>
              </w:rPr>
              <w:t>Riverside, CA</w:t>
            </w:r>
          </w:p>
        </w:tc>
        <w:tc>
          <w:tcPr>
            <w:tcW w:w="1548" w:type="dxa"/>
          </w:tcPr>
          <w:p w:rsidR="00966DB7" w:rsidRPr="00736434" w:rsidRDefault="00966DB7" w:rsidP="00966DB7">
            <w:pPr>
              <w:pStyle w:val="Dates"/>
            </w:pPr>
            <w:r w:rsidRPr="00736434">
              <w:t>199</w:t>
            </w:r>
            <w:r w:rsidR="00D45FC9">
              <w:t>5</w:t>
            </w:r>
            <w:r w:rsidRPr="00736434">
              <w:t>-199</w:t>
            </w:r>
            <w:r w:rsidR="00D45FC9">
              <w:t>7</w:t>
            </w:r>
          </w:p>
        </w:tc>
      </w:tr>
      <w:tr w:rsidR="00966DB7" w:rsidTr="008D5372">
        <w:trPr>
          <w:trHeight w:val="80"/>
        </w:trPr>
        <w:tc>
          <w:tcPr>
            <w:tcW w:w="446" w:type="dxa"/>
            <w:vMerge/>
          </w:tcPr>
          <w:p w:rsidR="00966DB7" w:rsidRPr="00736434" w:rsidRDefault="00966DB7" w:rsidP="00966DB7">
            <w:pPr>
              <w:pStyle w:val="Heading1"/>
            </w:pPr>
          </w:p>
        </w:tc>
        <w:tc>
          <w:tcPr>
            <w:tcW w:w="8478" w:type="dxa"/>
            <w:gridSpan w:val="2"/>
          </w:tcPr>
          <w:p w:rsidR="00966DB7" w:rsidRPr="00736434" w:rsidRDefault="00A00AAF" w:rsidP="00966DB7">
            <w:pPr>
              <w:pStyle w:val="Position"/>
            </w:pPr>
            <w:r>
              <w:t>Collections/</w:t>
            </w:r>
            <w:r w:rsidR="00966DB7" w:rsidRPr="00736434">
              <w:t>Assistant Manager</w:t>
            </w:r>
          </w:p>
          <w:p w:rsidR="00966DB7" w:rsidRPr="00736434" w:rsidRDefault="00966DB7" w:rsidP="00892AC5">
            <w:pPr>
              <w:pStyle w:val="bulletedlist"/>
            </w:pPr>
            <w:r w:rsidRPr="00736434">
              <w:t>Directed and maintained collection operations related to past-due credit card accounts, including credit checks and status reporting.</w:t>
            </w:r>
          </w:p>
          <w:p w:rsidR="00966DB7" w:rsidRPr="00736434" w:rsidRDefault="00966DB7" w:rsidP="00DD6C7B">
            <w:pPr>
              <w:pStyle w:val="bulletedlistlastitem"/>
            </w:pPr>
            <w:r w:rsidRPr="00736434">
              <w:t>Assisted in training and supervising staff in all operations.</w:t>
            </w:r>
          </w:p>
        </w:tc>
      </w:tr>
      <w:tr w:rsidR="00966DB7" w:rsidTr="008D5372">
        <w:trPr>
          <w:trHeight w:val="80"/>
        </w:trPr>
        <w:tc>
          <w:tcPr>
            <w:tcW w:w="446" w:type="dxa"/>
            <w:vMerge/>
          </w:tcPr>
          <w:p w:rsidR="00966DB7" w:rsidRPr="00736434" w:rsidRDefault="00966DB7" w:rsidP="00966DB7">
            <w:pPr>
              <w:pStyle w:val="Heading1"/>
            </w:pPr>
          </w:p>
        </w:tc>
        <w:tc>
          <w:tcPr>
            <w:tcW w:w="6930" w:type="dxa"/>
          </w:tcPr>
          <w:p w:rsidR="00966DB7" w:rsidRPr="001F0B32" w:rsidRDefault="00D45FC9" w:rsidP="001F0B32">
            <w:pPr>
              <w:pStyle w:val="Location"/>
            </w:pPr>
            <w:r>
              <w:t>Adventure Works</w:t>
            </w:r>
            <w:r w:rsidR="00966DB7" w:rsidRPr="0046073E">
              <w:rPr>
                <w:b w:val="0"/>
              </w:rPr>
              <w:t>,</w:t>
            </w:r>
            <w:r w:rsidR="00966DB7" w:rsidRPr="001F0B32">
              <w:t xml:space="preserve"> </w:t>
            </w:r>
            <w:r w:rsidR="00966DB7" w:rsidRPr="001F0B32">
              <w:rPr>
                <w:b w:val="0"/>
              </w:rPr>
              <w:t>Lansing, IL</w:t>
            </w:r>
          </w:p>
        </w:tc>
        <w:tc>
          <w:tcPr>
            <w:tcW w:w="1548" w:type="dxa"/>
          </w:tcPr>
          <w:p w:rsidR="00966DB7" w:rsidRPr="00736434" w:rsidRDefault="00966DB7" w:rsidP="00966DB7">
            <w:pPr>
              <w:pStyle w:val="Dates"/>
            </w:pPr>
            <w:r w:rsidRPr="00736434">
              <w:t>19</w:t>
            </w:r>
            <w:r w:rsidR="00D45FC9">
              <w:t>92</w:t>
            </w:r>
            <w:r w:rsidRPr="00736434">
              <w:t>-19</w:t>
            </w:r>
            <w:r w:rsidR="00D45FC9">
              <w:t>93</w:t>
            </w:r>
          </w:p>
        </w:tc>
      </w:tr>
      <w:tr w:rsidR="00966DB7" w:rsidTr="008D5372">
        <w:trPr>
          <w:trHeight w:val="80"/>
        </w:trPr>
        <w:tc>
          <w:tcPr>
            <w:tcW w:w="446" w:type="dxa"/>
            <w:vMerge/>
            <w:tcBorders>
              <w:bottom w:val="single" w:sz="2" w:space="0" w:color="808080"/>
            </w:tcBorders>
          </w:tcPr>
          <w:p w:rsidR="00966DB7" w:rsidRPr="00736434" w:rsidRDefault="00966DB7" w:rsidP="00966DB7">
            <w:pPr>
              <w:pStyle w:val="Heading1"/>
            </w:pPr>
          </w:p>
        </w:tc>
        <w:tc>
          <w:tcPr>
            <w:tcW w:w="8478" w:type="dxa"/>
            <w:gridSpan w:val="2"/>
            <w:tcBorders>
              <w:bottom w:val="single" w:sz="2" w:space="0" w:color="808080"/>
            </w:tcBorders>
          </w:tcPr>
          <w:p w:rsidR="00966DB7" w:rsidRPr="00892AC5" w:rsidRDefault="00966DB7" w:rsidP="00DD6C7B">
            <w:pPr>
              <w:pStyle w:val="Positionwspace"/>
            </w:pPr>
            <w:r w:rsidRPr="00736434">
              <w:t>Sales Representative</w:t>
            </w:r>
          </w:p>
        </w:tc>
      </w:tr>
      <w:tr w:rsidR="00966DB7" w:rsidTr="008D5372">
        <w:trPr>
          <w:trHeight w:val="80"/>
        </w:trPr>
        <w:tc>
          <w:tcPr>
            <w:tcW w:w="8924" w:type="dxa"/>
            <w:gridSpan w:val="3"/>
            <w:tcBorders>
              <w:top w:val="single" w:sz="2" w:space="0" w:color="808080"/>
              <w:bottom w:val="single" w:sz="2" w:space="0" w:color="808080"/>
            </w:tcBorders>
          </w:tcPr>
          <w:p w:rsidR="00966DB7" w:rsidRPr="00736434" w:rsidRDefault="007807A6" w:rsidP="00966DB7">
            <w:pPr>
              <w:pStyle w:val="Heading1"/>
            </w:pPr>
            <w:r>
              <w:t>EDUCATION</w:t>
            </w:r>
          </w:p>
        </w:tc>
      </w:tr>
      <w:tr w:rsidR="00966DB7" w:rsidTr="008D5372">
        <w:trPr>
          <w:trHeight w:val="80"/>
        </w:trPr>
        <w:tc>
          <w:tcPr>
            <w:tcW w:w="446" w:type="dxa"/>
            <w:vMerge w:val="restart"/>
            <w:tcBorders>
              <w:top w:val="single" w:sz="2" w:space="0" w:color="808080"/>
            </w:tcBorders>
          </w:tcPr>
          <w:p w:rsidR="00966DB7" w:rsidRPr="00736434" w:rsidRDefault="00966DB7" w:rsidP="00966DB7"/>
        </w:tc>
        <w:tc>
          <w:tcPr>
            <w:tcW w:w="6930" w:type="dxa"/>
            <w:tcBorders>
              <w:top w:val="single" w:sz="2" w:space="0" w:color="808080"/>
            </w:tcBorders>
          </w:tcPr>
          <w:p w:rsidR="007807A6" w:rsidRDefault="007807A6" w:rsidP="001F0B32">
            <w:pPr>
              <w:pStyle w:val="Location"/>
            </w:pPr>
            <w:r>
              <w:t>MCKINLEY CLASSICAL LEADERSHIP, ST LOUIS, MO</w:t>
            </w:r>
          </w:p>
          <w:p w:rsidR="007807A6" w:rsidRDefault="007807A6" w:rsidP="001F0B32">
            <w:pPr>
              <w:pStyle w:val="Location"/>
              <w:rPr>
                <w:b w:val="0"/>
              </w:rPr>
            </w:pPr>
            <w:r>
              <w:rPr>
                <w:b w:val="0"/>
              </w:rPr>
              <w:t>GPA: 3.200</w:t>
            </w:r>
          </w:p>
          <w:p w:rsidR="007807A6" w:rsidRPr="007807A6" w:rsidRDefault="007807A6" w:rsidP="001F0B32">
            <w:pPr>
              <w:pStyle w:val="Location"/>
              <w:rPr>
                <w:b w:val="0"/>
              </w:rPr>
            </w:pPr>
            <w:r>
              <w:rPr>
                <w:b w:val="0"/>
              </w:rPr>
              <w:t>HIGH SCHOOL</w:t>
            </w:r>
          </w:p>
          <w:p w:rsidR="007807A6" w:rsidRDefault="007807A6" w:rsidP="001F0B32">
            <w:pPr>
              <w:pStyle w:val="Location"/>
            </w:pPr>
          </w:p>
          <w:p w:rsidR="00966DB7" w:rsidRPr="001F0B32" w:rsidRDefault="00E45627" w:rsidP="001F0B32">
            <w:pPr>
              <w:pStyle w:val="Location"/>
            </w:pPr>
            <w:hyperlink r:id="rId6" w:history="1">
              <w:r w:rsidR="007807A6" w:rsidRPr="007807A6">
                <w:rPr>
                  <w:rStyle w:val="Hyperlink"/>
                </w:rPr>
                <w:t>Temple University</w:t>
              </w:r>
            </w:hyperlink>
            <w:r w:rsidR="007807A6">
              <w:t>, PHILADELPHIA, PA</w:t>
            </w:r>
          </w:p>
        </w:tc>
        <w:tc>
          <w:tcPr>
            <w:tcW w:w="1548" w:type="dxa"/>
            <w:tcBorders>
              <w:top w:val="single" w:sz="2" w:space="0" w:color="808080"/>
            </w:tcBorders>
          </w:tcPr>
          <w:p w:rsidR="007807A6" w:rsidRDefault="007807A6" w:rsidP="00966DB7">
            <w:pPr>
              <w:pStyle w:val="Dates"/>
            </w:pPr>
            <w:r>
              <w:t>2012-2016</w:t>
            </w:r>
          </w:p>
          <w:p w:rsidR="007807A6" w:rsidRDefault="007807A6" w:rsidP="00966DB7">
            <w:pPr>
              <w:pStyle w:val="Dates"/>
            </w:pPr>
          </w:p>
          <w:p w:rsidR="007807A6" w:rsidRDefault="007807A6" w:rsidP="00966DB7">
            <w:pPr>
              <w:pStyle w:val="Dates"/>
            </w:pPr>
          </w:p>
          <w:p w:rsidR="00966DB7" w:rsidRPr="00736434" w:rsidRDefault="007807A6" w:rsidP="00966DB7">
            <w:pPr>
              <w:pStyle w:val="Dates"/>
            </w:pPr>
            <w:r>
              <w:t>2016-2020</w:t>
            </w:r>
          </w:p>
        </w:tc>
      </w:tr>
      <w:tr w:rsidR="00966DB7" w:rsidTr="008D5372">
        <w:trPr>
          <w:trHeight w:val="80"/>
        </w:trPr>
        <w:tc>
          <w:tcPr>
            <w:tcW w:w="446" w:type="dxa"/>
            <w:vMerge/>
            <w:tcBorders>
              <w:bottom w:val="single" w:sz="2" w:space="0" w:color="808080"/>
            </w:tcBorders>
          </w:tcPr>
          <w:p w:rsidR="00966DB7" w:rsidRPr="00736434" w:rsidRDefault="00966DB7" w:rsidP="00966DB7"/>
        </w:tc>
        <w:tc>
          <w:tcPr>
            <w:tcW w:w="8478" w:type="dxa"/>
            <w:gridSpan w:val="2"/>
            <w:tcBorders>
              <w:bottom w:val="single" w:sz="2" w:space="0" w:color="808080"/>
            </w:tcBorders>
          </w:tcPr>
          <w:p w:rsidR="00966DB7" w:rsidRPr="00736434" w:rsidRDefault="00966DB7" w:rsidP="00966DB7">
            <w:pPr>
              <w:pStyle w:val="Position"/>
            </w:pPr>
            <w:r w:rsidRPr="00736434">
              <w:t>Major</w:t>
            </w:r>
            <w:r w:rsidR="00D45FC9">
              <w:t>:</w:t>
            </w:r>
            <w:r w:rsidRPr="00736434">
              <w:t xml:space="preserve"> </w:t>
            </w:r>
            <w:r w:rsidR="007807A6">
              <w:t>Computer Science</w:t>
            </w:r>
          </w:p>
          <w:p w:rsidR="00966DB7" w:rsidRDefault="007807A6" w:rsidP="00DD6C7B">
            <w:pPr>
              <w:pStyle w:val="Description"/>
            </w:pPr>
            <w:r>
              <w:t>Courses include Calculus, Java, Mathematical Concepts in Computing</w:t>
            </w:r>
          </w:p>
          <w:p w:rsidR="007807A6" w:rsidRPr="00892AC5" w:rsidRDefault="007807A6" w:rsidP="00DD6C7B">
            <w:pPr>
              <w:pStyle w:val="Description"/>
            </w:pPr>
            <w:r>
              <w:t>GPA: 4.000</w:t>
            </w:r>
          </w:p>
        </w:tc>
      </w:tr>
      <w:tr w:rsidR="00966DB7" w:rsidTr="008D5372">
        <w:trPr>
          <w:trHeight w:val="162"/>
        </w:trPr>
        <w:tc>
          <w:tcPr>
            <w:tcW w:w="8924" w:type="dxa"/>
            <w:gridSpan w:val="3"/>
            <w:tcBorders>
              <w:top w:val="single" w:sz="2" w:space="0" w:color="808080"/>
              <w:bottom w:val="single" w:sz="2" w:space="0" w:color="808080"/>
            </w:tcBorders>
          </w:tcPr>
          <w:p w:rsidR="00966DB7" w:rsidRPr="00736434" w:rsidRDefault="008D5372" w:rsidP="003E1AAC">
            <w:pPr>
              <w:pStyle w:val="Heading1"/>
            </w:pPr>
            <w:r>
              <w:t>OTHER INFO</w:t>
            </w:r>
          </w:p>
        </w:tc>
      </w:tr>
      <w:tr w:rsidR="008D5372" w:rsidTr="00374F15">
        <w:trPr>
          <w:trHeight w:val="80"/>
        </w:trPr>
        <w:tc>
          <w:tcPr>
            <w:tcW w:w="446" w:type="dxa"/>
            <w:tcBorders>
              <w:top w:val="single" w:sz="2" w:space="0" w:color="808080"/>
            </w:tcBorders>
          </w:tcPr>
          <w:p w:rsidR="008D5372" w:rsidRPr="00736434" w:rsidRDefault="008D5372" w:rsidP="00C67E85"/>
        </w:tc>
        <w:tc>
          <w:tcPr>
            <w:tcW w:w="8478" w:type="dxa"/>
            <w:gridSpan w:val="2"/>
            <w:tcBorders>
              <w:top w:val="single" w:sz="2" w:space="0" w:color="808080"/>
            </w:tcBorders>
          </w:tcPr>
          <w:p w:rsidR="008D5372" w:rsidRPr="00736434" w:rsidRDefault="007807A6" w:rsidP="008D5372">
            <w:pPr>
              <w:pStyle w:val="Dates"/>
              <w:jc w:val="left"/>
            </w:pPr>
            <w:r>
              <w:t>References available upon request</w:t>
            </w:r>
          </w:p>
        </w:tc>
      </w:tr>
    </w:tbl>
    <w:p w:rsidR="00FD3F5C" w:rsidRDefault="00FD3F5C" w:rsidP="008D5372">
      <w:pPr>
        <w:rPr>
          <w:rFonts w:cs="Arial"/>
          <w:szCs w:val="20"/>
        </w:rPr>
      </w:pPr>
    </w:p>
    <w:sectPr w:rsidR="00FD3F5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01C25"/>
    <w:multiLevelType w:val="hybridMultilevel"/>
    <w:tmpl w:val="F63ACF9A"/>
    <w:lvl w:ilvl="0" w:tplc="B7F4A8E0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04874"/>
    <w:multiLevelType w:val="hybridMultilevel"/>
    <w:tmpl w:val="76A64A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AB2941"/>
    <w:multiLevelType w:val="hybridMultilevel"/>
    <w:tmpl w:val="DEC255B8"/>
    <w:lvl w:ilvl="0" w:tplc="0276E48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372"/>
    <w:rsid w:val="001065B3"/>
    <w:rsid w:val="001E2498"/>
    <w:rsid w:val="001F0B32"/>
    <w:rsid w:val="00240C94"/>
    <w:rsid w:val="002D13F2"/>
    <w:rsid w:val="00373741"/>
    <w:rsid w:val="003E1AAC"/>
    <w:rsid w:val="0046073E"/>
    <w:rsid w:val="00523DCA"/>
    <w:rsid w:val="00736434"/>
    <w:rsid w:val="007807A6"/>
    <w:rsid w:val="00892AC5"/>
    <w:rsid w:val="008D5372"/>
    <w:rsid w:val="00966DB7"/>
    <w:rsid w:val="009C7D53"/>
    <w:rsid w:val="00A00AAF"/>
    <w:rsid w:val="00A76BF2"/>
    <w:rsid w:val="00B20B36"/>
    <w:rsid w:val="00C67E85"/>
    <w:rsid w:val="00C7519D"/>
    <w:rsid w:val="00D45FC9"/>
    <w:rsid w:val="00DC68EC"/>
    <w:rsid w:val="00DD6C7B"/>
    <w:rsid w:val="00E45627"/>
    <w:rsid w:val="00FD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9BBFE0"/>
  <w15:docId w15:val="{E37B178A-8137-43EB-90AB-FE27C6B4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AC5"/>
    <w:pPr>
      <w:spacing w:line="220" w:lineRule="exact"/>
    </w:pPr>
    <w:rPr>
      <w:rFonts w:ascii="Tahoma" w:hAnsi="Tahoma"/>
      <w:spacing w:val="10"/>
      <w:kern w:val="32"/>
      <w:sz w:val="16"/>
      <w:szCs w:val="16"/>
    </w:rPr>
  </w:style>
  <w:style w:type="paragraph" w:styleId="Heading1">
    <w:name w:val="heading 1"/>
    <w:basedOn w:val="Normal"/>
    <w:next w:val="Normal"/>
    <w:qFormat/>
    <w:rsid w:val="00C67E85"/>
    <w:pPr>
      <w:spacing w:before="60" w:after="60"/>
      <w:outlineLvl w:val="0"/>
    </w:pPr>
  </w:style>
  <w:style w:type="paragraph" w:styleId="Heading2">
    <w:name w:val="heading 2"/>
    <w:basedOn w:val="Heading1"/>
    <w:next w:val="Normal"/>
    <w:qFormat/>
    <w:rsid w:val="00C67E85"/>
    <w:pPr>
      <w:spacing w:before="240" w:after="40"/>
      <w:outlineLvl w:val="1"/>
    </w:pPr>
    <w:rPr>
      <w:b/>
    </w:rPr>
  </w:style>
  <w:style w:type="paragraph" w:styleId="Heading3">
    <w:name w:val="heading 3"/>
    <w:basedOn w:val="Heading1"/>
    <w:next w:val="Normal"/>
    <w:qFormat/>
    <w:rsid w:val="00B20B36"/>
    <w:pPr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list">
    <w:name w:val="bulleted list"/>
    <w:basedOn w:val="Normal"/>
    <w:link w:val="bulletedlistChar"/>
    <w:rsid w:val="00D45FC9"/>
    <w:pPr>
      <w:numPr>
        <w:numId w:val="5"/>
      </w:numPr>
      <w:spacing w:before="40" w:after="60"/>
    </w:pPr>
  </w:style>
  <w:style w:type="paragraph" w:customStyle="1" w:styleId="Location">
    <w:name w:val="Location"/>
    <w:basedOn w:val="Normal"/>
    <w:rsid w:val="001F0B32"/>
    <w:pPr>
      <w:spacing w:before="40"/>
    </w:pPr>
    <w:rPr>
      <w:b/>
    </w:rPr>
  </w:style>
  <w:style w:type="paragraph" w:customStyle="1" w:styleId="Position">
    <w:name w:val="Position"/>
    <w:basedOn w:val="Normal"/>
    <w:rsid w:val="00966DB7"/>
    <w:pPr>
      <w:spacing w:after="60"/>
    </w:pPr>
    <w:rPr>
      <w:i/>
    </w:rPr>
  </w:style>
  <w:style w:type="paragraph" w:customStyle="1" w:styleId="Dates">
    <w:name w:val="Dates"/>
    <w:basedOn w:val="Normal"/>
    <w:rsid w:val="001F0B32"/>
    <w:pPr>
      <w:spacing w:before="60"/>
      <w:jc w:val="right"/>
    </w:pPr>
  </w:style>
  <w:style w:type="character" w:customStyle="1" w:styleId="bulletedlistChar">
    <w:name w:val="bulleted list Char"/>
    <w:basedOn w:val="DefaultParagraphFont"/>
    <w:link w:val="bulletedlist"/>
    <w:rsid w:val="00D45FC9"/>
    <w:rPr>
      <w:rFonts w:ascii="Tahoma" w:hAnsi="Tahoma"/>
      <w:spacing w:val="10"/>
      <w:kern w:val="32"/>
      <w:sz w:val="16"/>
      <w:szCs w:val="16"/>
      <w:lang w:val="en-US" w:eastAsia="en-US" w:bidi="ar-SA"/>
    </w:rPr>
  </w:style>
  <w:style w:type="paragraph" w:styleId="BalloonText">
    <w:name w:val="Balloon Text"/>
    <w:basedOn w:val="Normal"/>
    <w:semiHidden/>
    <w:rsid w:val="003E1AAC"/>
    <w:rPr>
      <w:rFonts w:cs="Tahoma"/>
    </w:rPr>
  </w:style>
  <w:style w:type="paragraph" w:customStyle="1" w:styleId="Description">
    <w:name w:val="Description"/>
    <w:basedOn w:val="Normal"/>
    <w:rsid w:val="00DD6C7B"/>
    <w:pPr>
      <w:spacing w:after="200"/>
    </w:pPr>
  </w:style>
  <w:style w:type="paragraph" w:customStyle="1" w:styleId="bulletedlistlastitem">
    <w:name w:val="bulleted list last item"/>
    <w:basedOn w:val="bulletedlist"/>
    <w:rsid w:val="00DD6C7B"/>
    <w:pPr>
      <w:spacing w:after="200"/>
    </w:pPr>
    <w:rPr>
      <w:szCs w:val="20"/>
    </w:rPr>
  </w:style>
  <w:style w:type="paragraph" w:customStyle="1" w:styleId="Positionwspace">
    <w:name w:val="Position w/space"/>
    <w:basedOn w:val="Position"/>
    <w:rsid w:val="00DD6C7B"/>
    <w:pPr>
      <w:spacing w:after="200"/>
    </w:pPr>
    <w:rPr>
      <w:iCs/>
      <w:szCs w:val="20"/>
    </w:rPr>
  </w:style>
  <w:style w:type="character" w:styleId="Hyperlink">
    <w:name w:val="Hyperlink"/>
    <w:basedOn w:val="DefaultParagraphFont"/>
    <w:unhideWhenUsed/>
    <w:rsid w:val="007807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mple.edu" TargetMode="External"/><Relationship Id="rId5" Type="http://schemas.openxmlformats.org/officeDocument/2006/relationships/hyperlink" Target="mailto:tug81042@temple.edu?subject=Plz%20Hire%20Me!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Biehl\AppData\Roaming\Microsoft\Templates\Computer%20technician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Computer technician resume</Template>
  <TotalTime>1</TotalTime>
  <Pages>1</Pages>
  <Words>172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Career Press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cjb</dc:creator>
  <cp:lastModifiedBy>Parsa Ahmadi Nasab Emran</cp:lastModifiedBy>
  <cp:revision>3</cp:revision>
  <cp:lastPrinted>2003-10-07T12:42:00Z</cp:lastPrinted>
  <dcterms:created xsi:type="dcterms:W3CDTF">2018-01-26T17:32:00Z</dcterms:created>
  <dcterms:modified xsi:type="dcterms:W3CDTF">2018-02-02T00:04:00Z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TC063689881033</vt:lpwstr>
  </property>
</Properties>
</file>