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99D3" w14:textId="77777777" w:rsidR="00C067C5" w:rsidRPr="007D22E4" w:rsidRDefault="00580CD6" w:rsidP="007D22E4">
      <w:pPr>
        <w:pStyle w:val="Title"/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Parsa ahmadi nasab emran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7D22E4" w14:paraId="4B34FC3E" w14:textId="77777777" w:rsidTr="00843164">
        <w:trPr>
          <w:tblHeader/>
        </w:trPr>
        <w:tc>
          <w:tcPr>
            <w:tcW w:w="5000" w:type="pct"/>
          </w:tcPr>
          <w:p w14:paraId="577511FC" w14:textId="77777777" w:rsidR="00580CD6" w:rsidRPr="007D22E4" w:rsidRDefault="00580CD6" w:rsidP="007D22E4">
            <w:pPr>
              <w:pStyle w:val="ContactInfo"/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 xml:space="preserve">1220 N BROAD ST, APT 714, PHILADELPHIA, PA 19121 </w:t>
            </w:r>
            <w:r w:rsidR="00260D3F" w:rsidRPr="007D22E4">
              <w:rPr>
                <w:rFonts w:asciiTheme="majorHAnsi" w:hAnsiTheme="majorHAnsi" w:cstheme="majorHAnsi"/>
                <w:sz w:val="24"/>
                <w:szCs w:val="24"/>
              </w:rPr>
              <w:t>| </w:t>
            </w:r>
          </w:p>
          <w:p w14:paraId="413FE4B0" w14:textId="77777777" w:rsidR="00260D3F" w:rsidRPr="007D22E4" w:rsidRDefault="00580CD6" w:rsidP="007D22E4">
            <w:pPr>
              <w:pStyle w:val="ContactInfo"/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(267) 455-9949</w:t>
            </w:r>
            <w:r w:rsidR="00260D3F" w:rsidRPr="007D22E4">
              <w:rPr>
                <w:rFonts w:asciiTheme="majorHAnsi" w:hAnsiTheme="majorHAnsi" w:cstheme="majorHAnsi"/>
                <w:sz w:val="24"/>
                <w:szCs w:val="24"/>
              </w:rPr>
              <w:t> | </w:t>
            </w: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tug81042@temple.edu</w:t>
            </w:r>
          </w:p>
        </w:tc>
      </w:tr>
    </w:tbl>
    <w:sdt>
      <w:sdtPr>
        <w:rPr>
          <w:rFonts w:cstheme="majorHAnsi"/>
          <w:sz w:val="24"/>
          <w:szCs w:val="24"/>
        </w:rPr>
        <w:alias w:val="Objective heading:"/>
        <w:tag w:val="Objective heading:"/>
        <w:id w:val="-1471434502"/>
        <w:placeholder>
          <w:docPart w:val="D2DE659A79F34D078EFD7A8CCDE37A5D"/>
        </w:placeholder>
        <w:temporary/>
        <w:showingPlcHdr/>
        <w15:appearance w15:val="hidden"/>
      </w:sdtPr>
      <w:sdtEndPr/>
      <w:sdtContent>
        <w:p w14:paraId="4ABDBB3A" w14:textId="77777777" w:rsidR="00C067C5" w:rsidRPr="007D22E4" w:rsidRDefault="00126049" w:rsidP="007D22E4">
          <w:pPr>
            <w:pStyle w:val="Heading1"/>
            <w:spacing w:line="240" w:lineRule="auto"/>
            <w:rPr>
              <w:rFonts w:cstheme="majorHAnsi"/>
              <w:sz w:val="24"/>
              <w:szCs w:val="24"/>
            </w:rPr>
          </w:pPr>
          <w:r w:rsidRPr="007D22E4">
            <w:rPr>
              <w:rFonts w:cstheme="majorHAnsi"/>
              <w:sz w:val="24"/>
              <w:szCs w:val="24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7D22E4" w14:paraId="6C3DA90A" w14:textId="77777777" w:rsidTr="00843164">
        <w:trPr>
          <w:tblHeader/>
        </w:trPr>
        <w:tc>
          <w:tcPr>
            <w:tcW w:w="5000" w:type="pct"/>
          </w:tcPr>
          <w:p w14:paraId="6BC47EB4" w14:textId="58E6FF82" w:rsidR="00260D3F" w:rsidRPr="007D22E4" w:rsidRDefault="00580CD6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Create outstanding websites for clients, companies, organizations, etc</w:t>
            </w:r>
            <w:r w:rsidR="00204550" w:rsidRPr="007D22E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E744EF">
              <w:rPr>
                <w:rFonts w:asciiTheme="majorHAnsi" w:hAnsiTheme="majorHAnsi" w:cstheme="majorHAnsi"/>
                <w:sz w:val="24"/>
                <w:szCs w:val="24"/>
              </w:rPr>
              <w:t xml:space="preserve"> as a Full-Time Web Developer at Think Company in Philadelphia, PA </w:t>
            </w:r>
          </w:p>
        </w:tc>
      </w:tr>
    </w:tbl>
    <w:p w14:paraId="148AC2F8" w14:textId="77777777" w:rsidR="00126049" w:rsidRPr="007D22E4" w:rsidRDefault="00580CD6" w:rsidP="007D22E4">
      <w:pPr>
        <w:pStyle w:val="Heading1"/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Education</w:t>
      </w:r>
    </w:p>
    <w:tbl>
      <w:tblPr>
        <w:tblStyle w:val="ResumeTable"/>
        <w:tblW w:w="4834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8771"/>
      </w:tblGrid>
      <w:tr w:rsidR="00260D3F" w:rsidRPr="007D22E4" w14:paraId="372E2030" w14:textId="77777777" w:rsidTr="00204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A6671F2" w14:textId="77777777" w:rsidR="00204550" w:rsidRPr="007D22E4" w:rsidRDefault="00204550" w:rsidP="007D22E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Temple University, Philadelphia, PA</w:t>
            </w:r>
            <w:r w:rsidR="007D22E4" w:rsidRPr="007D22E4">
              <w:rPr>
                <w:rFonts w:asciiTheme="majorHAnsi" w:hAnsiTheme="majorHAnsi" w:cstheme="majorHAnsi"/>
                <w:sz w:val="24"/>
                <w:szCs w:val="24"/>
              </w:rPr>
              <w:t>, Major: Computer Science, GPA: 3.000, Expected Graduation: May  2020</w:t>
            </w:r>
            <w:r w:rsidR="007D22E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Related coursework: Programming in C, Java, Computers and Applications, Python</w:t>
            </w:r>
          </w:p>
        </w:tc>
      </w:tr>
    </w:tbl>
    <w:p w14:paraId="7F95B204" w14:textId="77777777" w:rsidR="00843164" w:rsidRPr="007D22E4" w:rsidRDefault="00580CD6" w:rsidP="007D22E4">
      <w:pPr>
        <w:pStyle w:val="Heading1"/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Skills</w:t>
      </w:r>
    </w:p>
    <w:tbl>
      <w:tblPr>
        <w:tblStyle w:val="ResumeTable"/>
        <w:tblW w:w="5001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4"/>
      </w:tblGrid>
      <w:tr w:rsidR="00204550" w:rsidRPr="007D22E4" w14:paraId="7385ACC7" w14:textId="77777777" w:rsidTr="00204550">
        <w:trPr>
          <w:tblHeader/>
        </w:trPr>
        <w:tc>
          <w:tcPr>
            <w:tcW w:w="5000" w:type="pct"/>
          </w:tcPr>
          <w:p w14:paraId="2CDB48D4" w14:textId="35845B32" w:rsidR="00204550" w:rsidRPr="007D22E4" w:rsidRDefault="00204550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HTML, CSS, JavaScript, Python, C,</w:t>
            </w:r>
            <w:r w:rsidR="00926890">
              <w:rPr>
                <w:rFonts w:asciiTheme="majorHAnsi" w:hAnsiTheme="majorHAnsi" w:cstheme="majorHAnsi"/>
                <w:sz w:val="24"/>
                <w:szCs w:val="24"/>
              </w:rPr>
              <w:t xml:space="preserve"> Microsoft Office 2016,</w:t>
            </w: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A3D31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="00926890">
              <w:rPr>
                <w:rFonts w:asciiTheme="majorHAnsi" w:hAnsiTheme="majorHAnsi" w:cstheme="majorHAnsi"/>
                <w:sz w:val="24"/>
                <w:szCs w:val="24"/>
              </w:rPr>
              <w:t>ommunicate well with others</w:t>
            </w: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EA3D31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demonstrate great attention to detail, have a service-oriented mindset, work collaboratively with cross-functional teams</w:t>
            </w:r>
          </w:p>
        </w:tc>
      </w:tr>
    </w:tbl>
    <w:p w14:paraId="6A423E3C" w14:textId="77777777" w:rsidR="00843164" w:rsidRPr="007D22E4" w:rsidRDefault="00580CD6" w:rsidP="007D22E4">
      <w:pPr>
        <w:pStyle w:val="Heading1"/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Experiences</w:t>
      </w:r>
    </w:p>
    <w:tbl>
      <w:tblPr>
        <w:tblStyle w:val="ResumeTable"/>
        <w:tblW w:w="4969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16"/>
      </w:tblGrid>
      <w:tr w:rsidR="00204550" w:rsidRPr="007D22E4" w14:paraId="49EEEF0E" w14:textId="77777777" w:rsidTr="00204550">
        <w:trPr>
          <w:trHeight w:val="192"/>
          <w:tblHeader/>
        </w:trPr>
        <w:tc>
          <w:tcPr>
            <w:tcW w:w="5000" w:type="pct"/>
          </w:tcPr>
          <w:p w14:paraId="0A5A6C07" w14:textId="1A7B007E" w:rsidR="00204550" w:rsidRPr="007D22E4" w:rsidRDefault="00004D95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 have 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n</w:t>
            </w:r>
            <w:r w:rsidR="00204550" w:rsidRPr="007D22E4">
              <w:rPr>
                <w:rFonts w:asciiTheme="majorHAnsi" w:hAnsiTheme="majorHAnsi" w:cstheme="majorHAnsi"/>
                <w:sz w:val="24"/>
                <w:szCs w:val="24"/>
              </w:rPr>
              <w:t xml:space="preserve">o </w:t>
            </w:r>
            <w:r w:rsidR="00270A2A">
              <w:rPr>
                <w:rFonts w:asciiTheme="majorHAnsi" w:hAnsiTheme="majorHAnsi" w:cstheme="majorHAnsi"/>
                <w:sz w:val="24"/>
                <w:szCs w:val="24"/>
              </w:rPr>
              <w:t>work experience because I am an international student.</w:t>
            </w:r>
          </w:p>
        </w:tc>
      </w:tr>
    </w:tbl>
    <w:p w14:paraId="6E55D3DC" w14:textId="77777777" w:rsidR="00126049" w:rsidRPr="007D22E4" w:rsidRDefault="00580CD6" w:rsidP="007D22E4">
      <w:pPr>
        <w:pStyle w:val="Heading1"/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Extracurricular Activities</w:t>
      </w:r>
      <w:r w:rsidR="007D22E4">
        <w:rPr>
          <w:rFonts w:cstheme="majorHAnsi"/>
          <w:sz w:val="24"/>
          <w:szCs w:val="24"/>
        </w:rPr>
        <w:t xml:space="preserve"> AND AWards</w:t>
      </w:r>
    </w:p>
    <w:tbl>
      <w:tblPr>
        <w:tblStyle w:val="ResumeTable"/>
        <w:tblW w:w="5058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177"/>
      </w:tblGrid>
      <w:tr w:rsidR="007D22E4" w:rsidRPr="007D22E4" w14:paraId="5A94E7C8" w14:textId="77777777" w:rsidTr="007D22E4">
        <w:trPr>
          <w:trHeight w:val="197"/>
          <w:tblHeader/>
        </w:trPr>
        <w:tc>
          <w:tcPr>
            <w:tcW w:w="5000" w:type="pct"/>
          </w:tcPr>
          <w:p w14:paraId="24448705" w14:textId="77777777" w:rsidR="007D22E4" w:rsidRDefault="007D22E4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CodeDay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– St. Louis, MO                                May 2016</w:t>
            </w:r>
          </w:p>
          <w:p w14:paraId="73FC9AB0" w14:textId="77777777" w:rsidR="007D22E4" w:rsidRDefault="007D22E4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CodeDay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– Philadelphia, PA                           August 2016 – Present</w:t>
            </w:r>
          </w:p>
          <w:p w14:paraId="3CC743E7" w14:textId="77777777" w:rsidR="007D22E4" w:rsidRDefault="007D22E4" w:rsidP="007D22E4">
            <w:pPr>
              <w:tabs>
                <w:tab w:val="left" w:pos="429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CodeDay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– Special Award                               August 2016</w:t>
            </w:r>
          </w:p>
          <w:p w14:paraId="4384D966" w14:textId="77777777" w:rsidR="007D22E4" w:rsidRPr="007D22E4" w:rsidRDefault="007D22E4" w:rsidP="007D22E4">
            <w:pPr>
              <w:tabs>
                <w:tab w:val="left" w:pos="429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CodeDay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– MVP Award                                   August 2017</w:t>
            </w:r>
          </w:p>
        </w:tc>
      </w:tr>
    </w:tbl>
    <w:p w14:paraId="1D8CD9AC" w14:textId="77777777" w:rsidR="00204550" w:rsidRPr="007D22E4" w:rsidRDefault="00204550" w:rsidP="007D22E4">
      <w:pPr>
        <w:pStyle w:val="Heading1"/>
        <w:pBdr>
          <w:bottom w:val="double" w:sz="2" w:space="0" w:color="595959" w:themeColor="text1" w:themeTint="A6"/>
        </w:pBdr>
        <w:spacing w:line="240" w:lineRule="auto"/>
        <w:rPr>
          <w:rFonts w:cstheme="majorHAnsi"/>
          <w:sz w:val="24"/>
          <w:szCs w:val="24"/>
        </w:rPr>
      </w:pPr>
      <w:r w:rsidRPr="007D22E4">
        <w:rPr>
          <w:rFonts w:cstheme="majorHAnsi"/>
          <w:sz w:val="24"/>
          <w:szCs w:val="24"/>
        </w:rP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04550" w:rsidRPr="007D22E4" w14:paraId="45689F7A" w14:textId="77777777" w:rsidTr="002F31BD">
        <w:trPr>
          <w:tblHeader/>
        </w:trPr>
        <w:tc>
          <w:tcPr>
            <w:tcW w:w="5000" w:type="pct"/>
          </w:tcPr>
          <w:p w14:paraId="3F87522F" w14:textId="77777777" w:rsidR="00204550" w:rsidRPr="007D22E4" w:rsidRDefault="00204550" w:rsidP="007D22E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D22E4">
              <w:rPr>
                <w:rFonts w:asciiTheme="majorHAnsi" w:hAnsiTheme="majorHAnsi" w:cstheme="majorHAnsi"/>
                <w:sz w:val="24"/>
                <w:szCs w:val="24"/>
              </w:rPr>
              <w:t>Available upon request</w:t>
            </w:r>
          </w:p>
        </w:tc>
      </w:tr>
    </w:tbl>
    <w:p w14:paraId="59BAF352" w14:textId="77777777" w:rsidR="007D22E4" w:rsidRPr="007D22E4" w:rsidRDefault="007D22E4" w:rsidP="007D22E4">
      <w:pPr>
        <w:rPr>
          <w:rFonts w:asciiTheme="majorHAnsi" w:hAnsiTheme="majorHAnsi" w:cstheme="majorHAnsi"/>
          <w:sz w:val="24"/>
          <w:szCs w:val="24"/>
        </w:rPr>
      </w:pPr>
    </w:p>
    <w:sectPr w:rsidR="007D22E4" w:rsidRPr="007D22E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D4A2E" w14:textId="77777777" w:rsidR="00580CD6" w:rsidRDefault="00580CD6">
      <w:pPr>
        <w:spacing w:after="0"/>
      </w:pPr>
      <w:r>
        <w:separator/>
      </w:r>
    </w:p>
    <w:p w14:paraId="4433802E" w14:textId="77777777" w:rsidR="00580CD6" w:rsidRDefault="00580CD6"/>
  </w:endnote>
  <w:endnote w:type="continuationSeparator" w:id="0">
    <w:p w14:paraId="734603D0" w14:textId="77777777" w:rsidR="00580CD6" w:rsidRDefault="00580CD6">
      <w:pPr>
        <w:spacing w:after="0"/>
      </w:pPr>
      <w:r>
        <w:continuationSeparator/>
      </w:r>
    </w:p>
    <w:p w14:paraId="600D2EC2" w14:textId="77777777" w:rsidR="00580CD6" w:rsidRDefault="00580C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43BF6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D22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6F1F" w14:textId="77777777" w:rsidR="00580CD6" w:rsidRDefault="00580CD6">
      <w:pPr>
        <w:spacing w:after="0"/>
      </w:pPr>
      <w:r>
        <w:separator/>
      </w:r>
    </w:p>
    <w:p w14:paraId="7554EC66" w14:textId="77777777" w:rsidR="00580CD6" w:rsidRDefault="00580CD6"/>
  </w:footnote>
  <w:footnote w:type="continuationSeparator" w:id="0">
    <w:p w14:paraId="0A81A4BB" w14:textId="77777777" w:rsidR="00580CD6" w:rsidRDefault="00580CD6">
      <w:pPr>
        <w:spacing w:after="0"/>
      </w:pPr>
      <w:r>
        <w:continuationSeparator/>
      </w:r>
    </w:p>
    <w:p w14:paraId="2A9950EF" w14:textId="77777777" w:rsidR="00580CD6" w:rsidRDefault="00580C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CD6"/>
    <w:rsid w:val="00004D95"/>
    <w:rsid w:val="000C0CA7"/>
    <w:rsid w:val="000F2762"/>
    <w:rsid w:val="00126049"/>
    <w:rsid w:val="0014523F"/>
    <w:rsid w:val="00204550"/>
    <w:rsid w:val="00254924"/>
    <w:rsid w:val="002563E8"/>
    <w:rsid w:val="00260D3F"/>
    <w:rsid w:val="00270A2A"/>
    <w:rsid w:val="004827F9"/>
    <w:rsid w:val="00580CD6"/>
    <w:rsid w:val="00650306"/>
    <w:rsid w:val="00693B17"/>
    <w:rsid w:val="00762CE4"/>
    <w:rsid w:val="00797C46"/>
    <w:rsid w:val="007D22E4"/>
    <w:rsid w:val="00843164"/>
    <w:rsid w:val="00854E7D"/>
    <w:rsid w:val="008551F7"/>
    <w:rsid w:val="008B5DC0"/>
    <w:rsid w:val="00926890"/>
    <w:rsid w:val="00931654"/>
    <w:rsid w:val="00A82DCC"/>
    <w:rsid w:val="00C02E26"/>
    <w:rsid w:val="00C067C5"/>
    <w:rsid w:val="00C472C9"/>
    <w:rsid w:val="00CC05D9"/>
    <w:rsid w:val="00CD7582"/>
    <w:rsid w:val="00D0020C"/>
    <w:rsid w:val="00D06E8C"/>
    <w:rsid w:val="00D65641"/>
    <w:rsid w:val="00D81F4E"/>
    <w:rsid w:val="00E744EF"/>
    <w:rsid w:val="00E76367"/>
    <w:rsid w:val="00EA3D31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048D"/>
  <w15:chartTrackingRefBased/>
  <w15:docId w15:val="{1BD9C5D8-B21A-42B6-AB3D-C66F7240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DE659A79F34D078EFD7A8CCDE3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DA2A-B797-41C7-8AE2-78708ECEFD17}"/>
      </w:docPartPr>
      <w:docPartBody>
        <w:p w:rsidR="0088795D" w:rsidRDefault="006761DF">
          <w:pPr>
            <w:pStyle w:val="D2DE659A79F34D078EFD7A8CCDE37A5D"/>
          </w:pPr>
          <w:r w:rsidRPr="00843164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DF"/>
    <w:rsid w:val="006761DF"/>
    <w:rsid w:val="008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A96A547FE46999E202B9AC968F80A">
    <w:name w:val="190A96A547FE46999E202B9AC968F80A"/>
  </w:style>
  <w:style w:type="paragraph" w:customStyle="1" w:styleId="1AC5A0FCC0E4479C9A88D72A61412D80">
    <w:name w:val="1AC5A0FCC0E4479C9A88D72A61412D80"/>
  </w:style>
  <w:style w:type="paragraph" w:customStyle="1" w:styleId="3054D01504E244E1A94EA6DE7BBC544C">
    <w:name w:val="3054D01504E244E1A94EA6DE7BBC544C"/>
  </w:style>
  <w:style w:type="paragraph" w:customStyle="1" w:styleId="45044D0086A34746A1D223C221CAA1C0">
    <w:name w:val="45044D0086A34746A1D223C221CAA1C0"/>
  </w:style>
  <w:style w:type="paragraph" w:customStyle="1" w:styleId="D2DE659A79F34D078EFD7A8CCDE37A5D">
    <w:name w:val="D2DE659A79F34D078EFD7A8CCDE37A5D"/>
  </w:style>
  <w:style w:type="paragraph" w:customStyle="1" w:styleId="304CEB94D0304F4E9F584D9ED678B804">
    <w:name w:val="304CEB94D0304F4E9F584D9ED678B804"/>
  </w:style>
  <w:style w:type="paragraph" w:customStyle="1" w:styleId="2AA70AB903AF47C4919A4002F336B9E9">
    <w:name w:val="2AA70AB903AF47C4919A4002F336B9E9"/>
  </w:style>
  <w:style w:type="paragraph" w:customStyle="1" w:styleId="B832884EF50646A2997554158F60FEFF">
    <w:name w:val="B832884EF50646A2997554158F60FEFF"/>
  </w:style>
  <w:style w:type="paragraph" w:customStyle="1" w:styleId="345AE2695E3A414F9EF8DE9F6F7F1C0F">
    <w:name w:val="345AE2695E3A414F9EF8DE9F6F7F1C0F"/>
  </w:style>
  <w:style w:type="paragraph" w:customStyle="1" w:styleId="6ECDF404D67E4EEF890D6C034A4EC8E2">
    <w:name w:val="6ECDF404D67E4EEF890D6C034A4EC8E2"/>
  </w:style>
  <w:style w:type="paragraph" w:customStyle="1" w:styleId="821D71952273410F9EFE647B78E2D45C">
    <w:name w:val="821D71952273410F9EFE647B78E2D45C"/>
  </w:style>
  <w:style w:type="paragraph" w:customStyle="1" w:styleId="BBB57F3E253F4769A2BA9F881CF2A3F4">
    <w:name w:val="BBB57F3E253F4769A2BA9F881CF2A3F4"/>
  </w:style>
  <w:style w:type="character" w:styleId="Emphasis">
    <w:name w:val="Emphasis"/>
    <w:basedOn w:val="DefaultParagraphFont"/>
    <w:uiPriority w:val="7"/>
    <w:unhideWhenUsed/>
    <w:qFormat/>
    <w:rsid w:val="006761DF"/>
    <w:rPr>
      <w:i/>
      <w:iCs/>
      <w:color w:val="404040" w:themeColor="text1" w:themeTint="BF"/>
    </w:rPr>
  </w:style>
  <w:style w:type="paragraph" w:customStyle="1" w:styleId="56D8A356DB594E65BAB0B16CD6D5A182">
    <w:name w:val="56D8A356DB594E65BAB0B16CD6D5A182"/>
  </w:style>
  <w:style w:type="paragraph" w:customStyle="1" w:styleId="41E0CC63E46C410E8A15186B110573EB">
    <w:name w:val="41E0CC63E46C410E8A15186B110573EB"/>
  </w:style>
  <w:style w:type="paragraph" w:customStyle="1" w:styleId="D508C0F2FE914EBBB03EDF8DED58881A">
    <w:name w:val="D508C0F2FE914EBBB03EDF8DED58881A"/>
  </w:style>
  <w:style w:type="paragraph" w:customStyle="1" w:styleId="E50C522694614D029642DDCE5A4110CF">
    <w:name w:val="E50C522694614D029642DDCE5A4110CF"/>
  </w:style>
  <w:style w:type="paragraph" w:customStyle="1" w:styleId="A7F47AF91A6F49F799257BB590330729">
    <w:name w:val="A7F47AF91A6F49F799257BB590330729"/>
  </w:style>
  <w:style w:type="paragraph" w:customStyle="1" w:styleId="F69A94505D15432EAEC6413EB248376F">
    <w:name w:val="F69A94505D15432EAEC6413EB248376F"/>
  </w:style>
  <w:style w:type="paragraph" w:customStyle="1" w:styleId="F3D3D997E4B64D75B44878D58620006B">
    <w:name w:val="F3D3D997E4B64D75B44878D58620006B"/>
  </w:style>
  <w:style w:type="paragraph" w:customStyle="1" w:styleId="790A6A9DD1614E5BB821FD5C5483214D">
    <w:name w:val="790A6A9DD1614E5BB821FD5C5483214D"/>
  </w:style>
  <w:style w:type="paragraph" w:customStyle="1" w:styleId="DBE1A7847EB04F63A2C5BBE01DDD19A7">
    <w:name w:val="DBE1A7847EB04F63A2C5BBE01DDD19A7"/>
  </w:style>
  <w:style w:type="paragraph" w:customStyle="1" w:styleId="D258900656374E5586FB5838FEF62A7A">
    <w:name w:val="D258900656374E5586FB5838FEF62A7A"/>
  </w:style>
  <w:style w:type="paragraph" w:customStyle="1" w:styleId="C316E00EFB3D4D6BBC3C28DFAA9A5135">
    <w:name w:val="C316E00EFB3D4D6BBC3C28DFAA9A5135"/>
  </w:style>
  <w:style w:type="paragraph" w:customStyle="1" w:styleId="530EA7D9F8E148C0BFC86E4134DD3C67">
    <w:name w:val="530EA7D9F8E148C0BFC86E4134DD3C67"/>
  </w:style>
  <w:style w:type="paragraph" w:customStyle="1" w:styleId="18375E5088A04B019AF9EFB687B0038F">
    <w:name w:val="18375E5088A04B019AF9EFB687B0038F"/>
  </w:style>
  <w:style w:type="paragraph" w:customStyle="1" w:styleId="B50D0163AEC34C6D9F8BA425A966C6DC">
    <w:name w:val="B50D0163AEC34C6D9F8BA425A966C6DC"/>
  </w:style>
  <w:style w:type="paragraph" w:customStyle="1" w:styleId="668CBB5F13DC48378C5179FB0097325A">
    <w:name w:val="668CBB5F13DC48378C5179FB0097325A"/>
  </w:style>
  <w:style w:type="paragraph" w:customStyle="1" w:styleId="8C3E779E877343ACB2ABC939610386FD">
    <w:name w:val="8C3E779E877343ACB2ABC939610386FD"/>
  </w:style>
  <w:style w:type="paragraph" w:customStyle="1" w:styleId="E697719E5E4C4E3896680501B0A874F5">
    <w:name w:val="E697719E5E4C4E3896680501B0A874F5"/>
  </w:style>
  <w:style w:type="paragraph" w:customStyle="1" w:styleId="6ED9008F807C4A3CBD5F683A7BF71068">
    <w:name w:val="6ED9008F807C4A3CBD5F683A7BF71068"/>
    <w:rsid w:val="006761DF"/>
  </w:style>
  <w:style w:type="paragraph" w:customStyle="1" w:styleId="DA638AAAC2AF4D4AB1A26F79AB2BA012">
    <w:name w:val="DA638AAAC2AF4D4AB1A26F79AB2BA012"/>
    <w:rsid w:val="006761DF"/>
  </w:style>
  <w:style w:type="paragraph" w:customStyle="1" w:styleId="7CD3BACDA4564EBF8046801D9F170EDF">
    <w:name w:val="7CD3BACDA4564EBF8046801D9F170EDF"/>
    <w:rsid w:val="006761DF"/>
  </w:style>
  <w:style w:type="paragraph" w:customStyle="1" w:styleId="E0FD9EA3B18245B8BBC5AE3F0380C590">
    <w:name w:val="E0FD9EA3B18245B8BBC5AE3F0380C590"/>
    <w:rsid w:val="006761DF"/>
  </w:style>
  <w:style w:type="paragraph" w:customStyle="1" w:styleId="ED44088082274AD1B57BB652AF160CF0">
    <w:name w:val="ED44088082274AD1B57BB652AF160CF0"/>
    <w:rsid w:val="006761DF"/>
  </w:style>
  <w:style w:type="paragraph" w:customStyle="1" w:styleId="7BEA90A6473A41F190D4CB75F787473C">
    <w:name w:val="7BEA90A6473A41F190D4CB75F787473C"/>
    <w:rsid w:val="006761DF"/>
  </w:style>
  <w:style w:type="paragraph" w:customStyle="1" w:styleId="3CA5C76224964B6AB032343D58823D73">
    <w:name w:val="3CA5C76224964B6AB032343D58823D73"/>
    <w:rsid w:val="006761DF"/>
  </w:style>
  <w:style w:type="paragraph" w:customStyle="1" w:styleId="3209396026E745ACA84E85F02853F30E">
    <w:name w:val="3209396026E745ACA84E85F02853F30E"/>
    <w:rsid w:val="006761DF"/>
  </w:style>
  <w:style w:type="paragraph" w:customStyle="1" w:styleId="3C5314A83F9544BBBAF86B0944AE7F08">
    <w:name w:val="3C5314A83F9544BBBAF86B0944AE7F08"/>
    <w:rsid w:val="006761DF"/>
  </w:style>
  <w:style w:type="paragraph" w:customStyle="1" w:styleId="8094EB0355C04017B4877466B2F0F79F">
    <w:name w:val="8094EB0355C04017B4877466B2F0F79F"/>
    <w:rsid w:val="006761DF"/>
  </w:style>
  <w:style w:type="paragraph" w:customStyle="1" w:styleId="0D07F7DEF9CD4A45803C36DA4665450B">
    <w:name w:val="0D07F7DEF9CD4A45803C36DA4665450B"/>
    <w:rsid w:val="006761DF"/>
  </w:style>
  <w:style w:type="paragraph" w:customStyle="1" w:styleId="0E0C67BE8B15414AA5B6E4A0A7CFE0D4">
    <w:name w:val="0E0C67BE8B15414AA5B6E4A0A7CFE0D4"/>
    <w:rsid w:val="006761DF"/>
  </w:style>
  <w:style w:type="paragraph" w:customStyle="1" w:styleId="29C44D825AB54F27B08388A0D2ABDBEA">
    <w:name w:val="29C44D825AB54F27B08388A0D2ABDBEA"/>
    <w:rsid w:val="006761DF"/>
  </w:style>
  <w:style w:type="paragraph" w:customStyle="1" w:styleId="0FF6E90C7E4B436C8702A6E107FC9FCA">
    <w:name w:val="0FF6E90C7E4B436C8702A6E107FC9FCA"/>
    <w:rsid w:val="00676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Parsa Ahmadi Nasab Emran</cp:lastModifiedBy>
  <cp:revision>7</cp:revision>
  <dcterms:created xsi:type="dcterms:W3CDTF">2018-04-02T16:48:00Z</dcterms:created>
  <dcterms:modified xsi:type="dcterms:W3CDTF">2018-04-02T23:11:00Z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