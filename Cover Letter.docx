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2AA4A" w14:textId="77777777" w:rsidR="00A27E0C" w:rsidRPr="00997926" w:rsidRDefault="00FA2EE9" w:rsidP="00997926">
      <w:pPr>
        <w:pStyle w:val="Title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PARSA AHMADI NASAB EMRAN</w:t>
      </w:r>
    </w:p>
    <w:p w14:paraId="17FB9CD8" w14:textId="77777777" w:rsidR="00397C32" w:rsidRPr="00997926" w:rsidRDefault="00FA2EE9" w:rsidP="00997926">
      <w:pPr>
        <w:pStyle w:val="ContactInfo"/>
        <w:spacing w:line="240" w:lineRule="auto"/>
        <w:rPr>
          <w:rFonts w:ascii="Calibri" w:hAnsi="Calibri" w:cs="Calibri"/>
          <w:color w:val="auto"/>
          <w:szCs w:val="24"/>
        </w:rPr>
      </w:pPr>
      <w:r>
        <w:rPr>
          <w:rFonts w:ascii="Calibri" w:hAnsi="Calibri" w:cs="Calibri"/>
          <w:color w:val="auto"/>
          <w:szCs w:val="24"/>
        </w:rPr>
        <w:t>(267) 455-9949 | tug81042@temple.edu | 1220 N BROAD ST, APT 714, PHILADELPHIA, PA 19121</w:t>
      </w:r>
    </w:p>
    <w:p w14:paraId="2ABCDAA5" w14:textId="77777777" w:rsidR="00BE0620" w:rsidRPr="00740B58" w:rsidRDefault="00FA2EE9" w:rsidP="00997926">
      <w:pPr>
        <w:pStyle w:val="Date"/>
        <w:spacing w:line="240" w:lineRule="auto"/>
        <w:rPr>
          <w:rFonts w:ascii="Calibri" w:hAnsi="Calibri" w:cs="Calibri"/>
          <w:b w:val="0"/>
          <w:color w:val="auto"/>
          <w:sz w:val="24"/>
          <w:szCs w:val="24"/>
        </w:rPr>
      </w:pPr>
      <w:r w:rsidRPr="00740B58">
        <w:rPr>
          <w:rFonts w:ascii="Calibri" w:hAnsi="Calibri" w:cs="Calibri"/>
          <w:b w:val="0"/>
          <w:color w:val="auto"/>
          <w:sz w:val="24"/>
          <w:szCs w:val="24"/>
        </w:rPr>
        <w:t>04/02/2018</w:t>
      </w:r>
    </w:p>
    <w:p w14:paraId="2A1CAD0E" w14:textId="77777777" w:rsidR="00BE0620" w:rsidRPr="00997926" w:rsidRDefault="000C6D35" w:rsidP="00997926">
      <w:pPr>
        <w:pStyle w:val="Address"/>
        <w:spacing w:line="240" w:lineRule="auto"/>
        <w:rPr>
          <w:rFonts w:ascii="Calibri" w:hAnsi="Calibri" w:cs="Calibri"/>
          <w:color w:val="auto"/>
          <w:sz w:val="24"/>
          <w:szCs w:val="24"/>
        </w:rPr>
      </w:pPr>
      <w:sdt>
        <w:sdtPr>
          <w:rPr>
            <w:rFonts w:ascii="Calibri" w:hAnsi="Calibri" w:cs="Calibri"/>
            <w:color w:val="auto"/>
            <w:sz w:val="24"/>
            <w:szCs w:val="24"/>
          </w:rPr>
          <w:alias w:val="Recipient Name:"/>
          <w:tag w:val="Recipient Name:"/>
          <w:id w:val="-142583472"/>
          <w:placeholder>
            <w:docPart w:val="2ADBB445FA744EFC8494FA6721AE5E0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FA2EE9">
            <w:rPr>
              <w:rFonts w:ascii="Calibri" w:hAnsi="Calibri" w:cs="Calibri"/>
              <w:color w:val="auto"/>
              <w:sz w:val="24"/>
              <w:szCs w:val="24"/>
            </w:rPr>
            <w:t>Sir/Madam</w:t>
          </w:r>
        </w:sdtContent>
      </w:sdt>
    </w:p>
    <w:p w14:paraId="2927C602" w14:textId="77777777" w:rsidR="00BE0620" w:rsidRPr="00997926" w:rsidRDefault="00FA2EE9" w:rsidP="00997926">
      <w:pPr>
        <w:pStyle w:val="Address"/>
        <w:spacing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Philadelphia Think Space</w:t>
      </w:r>
    </w:p>
    <w:p w14:paraId="75E3FEFC" w14:textId="77777777" w:rsidR="00BE0620" w:rsidRPr="00997926" w:rsidRDefault="00FA2EE9" w:rsidP="00997926">
      <w:pPr>
        <w:pStyle w:val="Address"/>
        <w:spacing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Think Company</w:t>
      </w:r>
    </w:p>
    <w:p w14:paraId="191148A2" w14:textId="77777777" w:rsidR="00B24FD9" w:rsidRDefault="00FA2EE9" w:rsidP="00FA2EE9">
      <w:pPr>
        <w:pStyle w:val="Address"/>
        <w:spacing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111 S 15</w:t>
      </w:r>
      <w:r w:rsidRPr="00FA2EE9">
        <w:rPr>
          <w:rFonts w:ascii="Calibri" w:hAnsi="Calibri" w:cs="Calibri"/>
          <w:color w:val="auto"/>
          <w:sz w:val="24"/>
          <w:szCs w:val="24"/>
          <w:vertAlign w:val="superscript"/>
        </w:rPr>
        <w:t>th</w:t>
      </w:r>
      <w:r>
        <w:rPr>
          <w:rFonts w:ascii="Calibri" w:hAnsi="Calibri" w:cs="Calibri"/>
          <w:color w:val="auto"/>
          <w:sz w:val="24"/>
          <w:szCs w:val="24"/>
        </w:rPr>
        <w:t xml:space="preserve"> ST, PHILADELPHIA, PA 19102</w:t>
      </w:r>
    </w:p>
    <w:p w14:paraId="5827C72D" w14:textId="471C3210" w:rsidR="00C003CB" w:rsidRPr="00997926" w:rsidRDefault="00B24FD9" w:rsidP="00FA2EE9">
      <w:pPr>
        <w:pStyle w:val="Address"/>
        <w:spacing w:line="240" w:lineRule="auto"/>
        <w:rPr>
          <w:rFonts w:ascii="Calibri" w:hAnsi="Calibri" w:cs="Calibri"/>
          <w:color w:val="auto"/>
          <w:sz w:val="24"/>
          <w:szCs w:val="24"/>
        </w:rPr>
      </w:pPr>
      <w:r w:rsidRPr="00B24FD9">
        <w:rPr>
          <w:rFonts w:ascii="Arial" w:hAnsi="Arial" w:cs="Arial"/>
          <w:color w:val="222222"/>
          <w:shd w:val="clear" w:color="auto" w:fill="FFFFFF"/>
        </w:rPr>
        <w:t>(800) 296-9190</w:t>
      </w:r>
    </w:p>
    <w:p w14:paraId="670F9F5C" w14:textId="77777777" w:rsidR="00BE0620" w:rsidRPr="00740B58" w:rsidRDefault="00495959" w:rsidP="00997926">
      <w:pPr>
        <w:pStyle w:val="Salutation"/>
        <w:spacing w:line="240" w:lineRule="auto"/>
        <w:rPr>
          <w:rFonts w:ascii="Calibri" w:hAnsi="Calibri" w:cs="Calibri"/>
          <w:b w:val="0"/>
          <w:color w:val="auto"/>
          <w:sz w:val="24"/>
          <w:szCs w:val="24"/>
        </w:rPr>
      </w:pPr>
      <w:r w:rsidRPr="00740B58">
        <w:rPr>
          <w:rFonts w:ascii="Calibri" w:hAnsi="Calibri" w:cs="Calibri"/>
          <w:b w:val="0"/>
          <w:color w:val="auto"/>
          <w:sz w:val="24"/>
          <w:szCs w:val="24"/>
        </w:rPr>
        <w:t>Dear</w:t>
      </w:r>
      <w:r w:rsidR="00397C32" w:rsidRPr="00740B58">
        <w:rPr>
          <w:rFonts w:ascii="Calibri" w:hAnsi="Calibri" w:cs="Calibri"/>
          <w:b w:val="0"/>
          <w:color w:val="auto"/>
          <w:sz w:val="24"/>
          <w:szCs w:val="24"/>
        </w:rPr>
        <w:t xml:space="preserve"> </w:t>
      </w:r>
      <w:sdt>
        <w:sdtPr>
          <w:rPr>
            <w:rFonts w:ascii="Calibri" w:hAnsi="Calibri" w:cs="Calibri"/>
            <w:b w:val="0"/>
            <w:color w:val="auto"/>
            <w:sz w:val="24"/>
            <w:szCs w:val="24"/>
          </w:rPr>
          <w:alias w:val="Recipient:"/>
          <w:tag w:val="Recipient:"/>
          <w:id w:val="626512515"/>
          <w:placeholder>
            <w:docPart w:val="A2CBE5D4039E4E24B311242008DB25D0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FA2EE9" w:rsidRPr="00740B58">
            <w:rPr>
              <w:rFonts w:ascii="Calibri" w:hAnsi="Calibri" w:cs="Calibri"/>
              <w:b w:val="0"/>
              <w:color w:val="auto"/>
              <w:sz w:val="24"/>
              <w:szCs w:val="24"/>
            </w:rPr>
            <w:t>Sir/Madam</w:t>
          </w:r>
        </w:sdtContent>
      </w:sdt>
      <w:r w:rsidRPr="00740B58">
        <w:rPr>
          <w:rFonts w:ascii="Calibri" w:hAnsi="Calibri" w:cs="Calibri"/>
          <w:b w:val="0"/>
          <w:color w:val="auto"/>
          <w:sz w:val="24"/>
          <w:szCs w:val="24"/>
        </w:rPr>
        <w:t>:</w:t>
      </w:r>
    </w:p>
    <w:p w14:paraId="5D616FC6" w14:textId="6863A4A4" w:rsidR="00397C32" w:rsidRDefault="00D8224A" w:rsidP="00D8224A">
      <w:p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I am applying for </w:t>
      </w:r>
      <w:r w:rsidR="00C003CB">
        <w:rPr>
          <w:rFonts w:ascii="Calibri" w:hAnsi="Calibri" w:cs="Calibri"/>
          <w:color w:val="auto"/>
          <w:sz w:val="24"/>
          <w:szCs w:val="24"/>
        </w:rPr>
        <w:t xml:space="preserve">the Full-Time </w:t>
      </w:r>
      <w:r>
        <w:rPr>
          <w:rFonts w:ascii="Calibri" w:hAnsi="Calibri" w:cs="Calibri"/>
          <w:color w:val="auto"/>
          <w:sz w:val="24"/>
          <w:szCs w:val="24"/>
        </w:rPr>
        <w:t>Web Developer position</w:t>
      </w:r>
      <w:r w:rsidR="000E0B44">
        <w:rPr>
          <w:rFonts w:ascii="Calibri" w:hAnsi="Calibri" w:cs="Calibri"/>
          <w:color w:val="auto"/>
          <w:sz w:val="24"/>
          <w:szCs w:val="24"/>
        </w:rPr>
        <w:t xml:space="preserve"> </w:t>
      </w:r>
      <w:r>
        <w:rPr>
          <w:rFonts w:ascii="Calibri" w:hAnsi="Calibri" w:cs="Calibri"/>
          <w:color w:val="auto"/>
          <w:sz w:val="24"/>
          <w:szCs w:val="24"/>
        </w:rPr>
        <w:t xml:space="preserve">at your Think Company that was posted on </w:t>
      </w:r>
      <w:r w:rsidR="00E73480">
        <w:rPr>
          <w:rFonts w:ascii="Calibri" w:hAnsi="Calibri" w:cs="Calibri"/>
          <w:color w:val="auto"/>
          <w:sz w:val="24"/>
          <w:szCs w:val="24"/>
        </w:rPr>
        <w:t>google.com search engine</w:t>
      </w:r>
      <w:r>
        <w:rPr>
          <w:rFonts w:ascii="Calibri" w:hAnsi="Calibri" w:cs="Calibri"/>
          <w:color w:val="auto"/>
          <w:sz w:val="24"/>
          <w:szCs w:val="24"/>
        </w:rPr>
        <w:t xml:space="preserve"> on March 19, 2018.</w:t>
      </w:r>
      <w:r w:rsidR="00E73480">
        <w:rPr>
          <w:rFonts w:ascii="Calibri" w:hAnsi="Calibri" w:cs="Calibri"/>
          <w:color w:val="auto"/>
          <w:sz w:val="24"/>
          <w:szCs w:val="24"/>
        </w:rPr>
        <w:t xml:space="preserve"> I am applying for this job through LinkedIn.</w:t>
      </w:r>
      <w:r w:rsidR="000E0B44">
        <w:rPr>
          <w:rFonts w:ascii="Calibri" w:hAnsi="Calibri" w:cs="Calibri"/>
          <w:color w:val="auto"/>
          <w:sz w:val="24"/>
          <w:szCs w:val="24"/>
        </w:rPr>
        <w:t xml:space="preserve"> I am open to working onsite with the clients in the Philadelphia area. </w:t>
      </w:r>
      <w:r>
        <w:rPr>
          <w:rFonts w:ascii="Calibri" w:hAnsi="Calibri" w:cs="Calibri"/>
          <w:color w:val="auto"/>
          <w:sz w:val="24"/>
          <w:szCs w:val="24"/>
        </w:rPr>
        <w:t xml:space="preserve"> I am graduating from Temple University on May 2020 with Bachelor of Science degree in computer science. If the company moves to another place, I am willing to move to that place. </w:t>
      </w:r>
    </w:p>
    <w:p w14:paraId="44FB8713" w14:textId="70A4EF6E" w:rsidR="00D8224A" w:rsidRDefault="00D8224A" w:rsidP="00D8224A">
      <w:p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As you can see on my resume, I can make a website using HTML, CSS, and JavaScript. I am willing to learn CMS platforms, test-driven development, newer web technologies, server-side programming languages, technical stacks,</w:t>
      </w:r>
      <w:r w:rsidR="000E0B44">
        <w:rPr>
          <w:rFonts w:ascii="Calibri" w:hAnsi="Calibri" w:cs="Calibri"/>
          <w:color w:val="auto"/>
          <w:sz w:val="24"/>
          <w:szCs w:val="24"/>
        </w:rPr>
        <w:t xml:space="preserve"> </w:t>
      </w:r>
      <w:r>
        <w:rPr>
          <w:rFonts w:ascii="Calibri" w:hAnsi="Calibri" w:cs="Calibri"/>
          <w:color w:val="auto"/>
          <w:sz w:val="24"/>
          <w:szCs w:val="24"/>
        </w:rPr>
        <w:t>and various build/CI tools. I have made my own website for CodeDay</w:t>
      </w:r>
      <w:r w:rsidR="00C003CB">
        <w:rPr>
          <w:rFonts w:ascii="Calibri" w:hAnsi="Calibri" w:cs="Calibri"/>
          <w:color w:val="auto"/>
          <w:sz w:val="24"/>
          <w:szCs w:val="24"/>
        </w:rPr>
        <w:t xml:space="preserve"> that took place in Philadelphia, PA on August 2017</w:t>
      </w:r>
      <w:r>
        <w:rPr>
          <w:rFonts w:ascii="Calibri" w:hAnsi="Calibri" w:cs="Calibri"/>
          <w:color w:val="auto"/>
          <w:sz w:val="24"/>
          <w:szCs w:val="24"/>
        </w:rPr>
        <w:t xml:space="preserve"> and won the MVP Award for it. Also, I </w:t>
      </w:r>
      <w:r w:rsidR="00C003CB">
        <w:rPr>
          <w:rFonts w:ascii="Calibri" w:hAnsi="Calibri" w:cs="Calibri"/>
          <w:color w:val="auto"/>
          <w:sz w:val="24"/>
          <w:szCs w:val="24"/>
        </w:rPr>
        <w:t xml:space="preserve">have </w:t>
      </w:r>
      <w:r>
        <w:rPr>
          <w:rFonts w:ascii="Calibri" w:hAnsi="Calibri" w:cs="Calibri"/>
          <w:color w:val="auto"/>
          <w:sz w:val="24"/>
          <w:szCs w:val="24"/>
        </w:rPr>
        <w:t xml:space="preserve">made the same website for lab portion of Computers and Applications course at Temple University. </w:t>
      </w:r>
      <w:r w:rsidR="000C6D35">
        <w:rPr>
          <w:rFonts w:ascii="Calibri" w:hAnsi="Calibri" w:cs="Calibri"/>
          <w:color w:val="auto"/>
          <w:sz w:val="24"/>
          <w:szCs w:val="24"/>
        </w:rPr>
        <w:t>Here is the link to my website: “</w:t>
      </w:r>
      <w:bookmarkStart w:id="0" w:name="_GoBack"/>
      <w:bookmarkEnd w:id="0"/>
      <w:r w:rsidR="000C6D35">
        <w:rPr>
          <w:rFonts w:ascii="Calibri" w:hAnsi="Calibri" w:cs="Calibri"/>
          <w:color w:val="auto"/>
          <w:sz w:val="24"/>
          <w:szCs w:val="24"/>
        </w:rPr>
        <w:t>parsatempleowl-parsaphiladelphiaeagle.github.io”.</w:t>
      </w:r>
    </w:p>
    <w:p w14:paraId="2D6677C1" w14:textId="39EA7612" w:rsidR="000E0B44" w:rsidRDefault="000E0B44" w:rsidP="00D8224A">
      <w:p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I am skilled in demonstrating great attention to detail and have a service-oriented mindset. I am skilled in possessing exceptional verbal and written communication skills. I am skilled in working collaboratively with cross-functional teams. I want to make a positive impact on clients’ lives and on clients’ customers. </w:t>
      </w:r>
    </w:p>
    <w:p w14:paraId="72C07504" w14:textId="6983A315" w:rsidR="00C003CB" w:rsidRPr="00997926" w:rsidRDefault="00C003CB" w:rsidP="00D8224A">
      <w:pPr>
        <w:spacing w:line="24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 xml:space="preserve">Thank you for your consideration. If I meet the requirements, please do not hesitate to contact me at my cell phone number [(267) 455-9949] and/or contact me through email </w:t>
      </w:r>
      <w:r w:rsidR="00B24FD9">
        <w:rPr>
          <w:rFonts w:ascii="Calibri" w:hAnsi="Calibri" w:cs="Calibri"/>
          <w:color w:val="auto"/>
          <w:sz w:val="24"/>
          <w:szCs w:val="24"/>
        </w:rPr>
        <w:t xml:space="preserve">at </w:t>
      </w:r>
      <w:r>
        <w:rPr>
          <w:rFonts w:ascii="Calibri" w:hAnsi="Calibri" w:cs="Calibri"/>
          <w:color w:val="auto"/>
          <w:sz w:val="24"/>
          <w:szCs w:val="24"/>
        </w:rPr>
        <w:t>[tug81042@temple.edu].</w:t>
      </w:r>
    </w:p>
    <w:p w14:paraId="7E09F995" w14:textId="77777777" w:rsidR="00397C32" w:rsidRPr="00997926" w:rsidRDefault="000C6D35" w:rsidP="00997926">
      <w:pPr>
        <w:pStyle w:val="Closing"/>
        <w:rPr>
          <w:rFonts w:ascii="Calibri" w:hAnsi="Calibri" w:cs="Calibri"/>
          <w:color w:val="auto"/>
          <w:sz w:val="24"/>
          <w:szCs w:val="24"/>
        </w:rPr>
      </w:pPr>
      <w:sdt>
        <w:sdtPr>
          <w:rPr>
            <w:rFonts w:ascii="Calibri" w:hAnsi="Calibri" w:cs="Calibri"/>
            <w:color w:val="auto"/>
            <w:sz w:val="24"/>
            <w:szCs w:val="24"/>
          </w:rPr>
          <w:alias w:val="Sincerely:"/>
          <w:tag w:val="Sincerely:"/>
          <w:id w:val="1829016528"/>
          <w:placeholder>
            <w:docPart w:val="FD474D592D4446378D36DCD8F5E6B094"/>
          </w:placeholder>
          <w:temporary/>
          <w:showingPlcHdr/>
          <w15:appearance w15:val="hidden"/>
        </w:sdtPr>
        <w:sdtEndPr/>
        <w:sdtContent>
          <w:r w:rsidR="00397C32" w:rsidRPr="00997926">
            <w:rPr>
              <w:rFonts w:ascii="Calibri" w:hAnsi="Calibri" w:cs="Calibri"/>
              <w:color w:val="auto"/>
              <w:sz w:val="24"/>
              <w:szCs w:val="24"/>
            </w:rPr>
            <w:t>Sincerely</w:t>
          </w:r>
        </w:sdtContent>
      </w:sdt>
      <w:r w:rsidR="00397C32" w:rsidRPr="00997926">
        <w:rPr>
          <w:rFonts w:ascii="Calibri" w:hAnsi="Calibri" w:cs="Calibri"/>
          <w:color w:val="auto"/>
          <w:sz w:val="24"/>
          <w:szCs w:val="24"/>
        </w:rPr>
        <w:t>,</w:t>
      </w:r>
    </w:p>
    <w:p w14:paraId="5FB8D698" w14:textId="77777777" w:rsidR="00A27E0C" w:rsidRPr="00740B58" w:rsidRDefault="00FA2EE9" w:rsidP="00997926">
      <w:pPr>
        <w:pStyle w:val="Signature"/>
        <w:rPr>
          <w:rFonts w:ascii="Calibri" w:hAnsi="Calibri" w:cs="Calibri"/>
          <w:b w:val="0"/>
          <w:color w:val="auto"/>
          <w:sz w:val="24"/>
          <w:szCs w:val="24"/>
        </w:rPr>
      </w:pPr>
      <w:r w:rsidRPr="00740B58">
        <w:rPr>
          <w:rFonts w:ascii="Calibri" w:hAnsi="Calibri" w:cs="Calibri"/>
          <w:b w:val="0"/>
          <w:color w:val="auto"/>
          <w:sz w:val="24"/>
          <w:szCs w:val="24"/>
        </w:rPr>
        <w:t>PARSA AHMADI NASAB EMRAN</w:t>
      </w:r>
    </w:p>
    <w:p w14:paraId="510D5CA9" w14:textId="77777777" w:rsidR="00FA2EE9" w:rsidRPr="00FA2EE9" w:rsidRDefault="00FA2EE9" w:rsidP="00FA2EE9">
      <w:r>
        <w:t>Enclosed: Resume</w:t>
      </w:r>
    </w:p>
    <w:sectPr w:rsidR="00FA2EE9" w:rsidRPr="00FA2EE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59CE4" w14:textId="77777777" w:rsidR="00997926" w:rsidRDefault="00997926">
      <w:pPr>
        <w:spacing w:line="240" w:lineRule="auto"/>
      </w:pPr>
      <w:r>
        <w:separator/>
      </w:r>
    </w:p>
  </w:endnote>
  <w:endnote w:type="continuationSeparator" w:id="0">
    <w:p w14:paraId="2EA2393F" w14:textId="77777777" w:rsidR="00997926" w:rsidRDefault="00997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BEFA" w14:textId="77777777" w:rsidR="00BE0620" w:rsidRDefault="004959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27E0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89843" w14:textId="77777777" w:rsidR="00997926" w:rsidRDefault="00997926">
      <w:pPr>
        <w:spacing w:line="240" w:lineRule="auto"/>
      </w:pPr>
      <w:r>
        <w:separator/>
      </w:r>
    </w:p>
  </w:footnote>
  <w:footnote w:type="continuationSeparator" w:id="0">
    <w:p w14:paraId="0186C869" w14:textId="77777777" w:rsidR="00997926" w:rsidRDefault="009979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26"/>
    <w:rsid w:val="00002284"/>
    <w:rsid w:val="000C6D35"/>
    <w:rsid w:val="000E0B44"/>
    <w:rsid w:val="001A2F27"/>
    <w:rsid w:val="00397C32"/>
    <w:rsid w:val="003F5701"/>
    <w:rsid w:val="00495959"/>
    <w:rsid w:val="005424E6"/>
    <w:rsid w:val="00740B58"/>
    <w:rsid w:val="008A4638"/>
    <w:rsid w:val="00997926"/>
    <w:rsid w:val="00A27E0C"/>
    <w:rsid w:val="00B24FD9"/>
    <w:rsid w:val="00BE0620"/>
    <w:rsid w:val="00C003CB"/>
    <w:rsid w:val="00C777EE"/>
    <w:rsid w:val="00D8224A"/>
    <w:rsid w:val="00E73480"/>
    <w:rsid w:val="00FA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9AF7"/>
  <w15:chartTrackingRefBased/>
  <w15:docId w15:val="{C4696C56-DA93-4B42-AA8D-267F2045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284"/>
  </w:style>
  <w:style w:type="paragraph" w:styleId="Heading1">
    <w:name w:val="heading 1"/>
    <w:basedOn w:val="Normal"/>
    <w:next w:val="Normal"/>
    <w:link w:val="Heading1Char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404040" w:themeColor="text1" w:themeTint="BF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ContactInfo">
    <w:name w:val="Contact Info"/>
    <w:basedOn w:val="Normal"/>
    <w:uiPriority w:val="2"/>
    <w:qFormat/>
    <w:rsid w:val="00C777EE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3F5701"/>
    <w:rPr>
      <w:b/>
      <w:bCs/>
      <w:color w:val="006F9A" w:themeColor="accent1" w:themeShade="BF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before="720" w:after="720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Pr>
      <w:b/>
    </w:rPr>
  </w:style>
  <w:style w:type="paragraph" w:customStyle="1" w:styleId="Address">
    <w:name w:val="Address"/>
    <w:basedOn w:val="Normal"/>
    <w:uiPriority w:val="4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5"/>
    <w:unhideWhenUsed/>
    <w:qFormat/>
    <w:pPr>
      <w:spacing w:before="800" w:after="24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5"/>
    <w:rPr>
      <w:b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pPr>
      <w:spacing w:before="240" w:after="1200" w:line="240" w:lineRule="auto"/>
    </w:pPr>
  </w:style>
  <w:style w:type="character" w:customStyle="1" w:styleId="ClosingChar">
    <w:name w:val="Closing Char"/>
    <w:basedOn w:val="DefaultParagraphFont"/>
    <w:link w:val="Closing"/>
    <w:uiPriority w:val="6"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Signature">
    <w:name w:val="Signature"/>
    <w:basedOn w:val="Normal"/>
    <w:next w:val="Normal"/>
    <w:link w:val="SignatureChar"/>
    <w:uiPriority w:val="7"/>
    <w:unhideWhenUsed/>
    <w:qFormat/>
    <w:pPr>
      <w:spacing w:after="24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7"/>
    <w:rPr>
      <w:b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95959"/>
    <w:rPr>
      <w:i/>
      <w:iCs/>
      <w:color w:val="006F9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95959"/>
    <w:rPr>
      <w:i/>
      <w:iCs/>
      <w:color w:val="006F9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F5701"/>
    <w:rPr>
      <w:color w:val="006F9A" w:themeColor="accent1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3F5701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701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570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5701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5701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570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70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701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701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5701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701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01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5701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5701"/>
    <w:rPr>
      <w:rFonts w:ascii="Consolas" w:hAnsi="Consolas"/>
      <w:szCs w:val="21"/>
    </w:rPr>
  </w:style>
  <w:style w:type="character" w:customStyle="1" w:styleId="w8qarf">
    <w:name w:val="w8qarf"/>
    <w:basedOn w:val="DefaultParagraphFont"/>
    <w:rsid w:val="00B24FD9"/>
  </w:style>
  <w:style w:type="character" w:customStyle="1" w:styleId="lrzxr">
    <w:name w:val="lrzxr"/>
    <w:basedOn w:val="DefaultParagraphFont"/>
    <w:rsid w:val="00B24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AppData\Roaming\Microsoft\Templates\Resume%20cover%20letter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DBB445FA744EFC8494FA6721AE5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301A4-45F9-443F-BBDB-AADA4A1AC7EF}"/>
      </w:docPartPr>
      <w:docPartBody>
        <w:p w:rsidR="008D4638" w:rsidRDefault="008D4638">
          <w:pPr>
            <w:pStyle w:val="2ADBB445FA744EFC8494FA6721AE5E0A"/>
          </w:pPr>
          <w:r>
            <w:t>Recipient Name</w:t>
          </w:r>
        </w:p>
      </w:docPartBody>
    </w:docPart>
    <w:docPart>
      <w:docPartPr>
        <w:name w:val="A2CBE5D4039E4E24B311242008DB2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BACB-06D6-4378-BE8D-78281523FED8}"/>
      </w:docPartPr>
      <w:docPartBody>
        <w:p w:rsidR="008D4638" w:rsidRDefault="008D4638">
          <w:pPr>
            <w:pStyle w:val="A2CBE5D4039E4E24B311242008DB25D0"/>
          </w:pPr>
          <w:r>
            <w:t>Recipient</w:t>
          </w:r>
        </w:p>
      </w:docPartBody>
    </w:docPart>
    <w:docPart>
      <w:docPartPr>
        <w:name w:val="FD474D592D4446378D36DCD8F5E6B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5CBE6-998E-4771-ACE0-9EB3C0C48DAA}"/>
      </w:docPartPr>
      <w:docPartBody>
        <w:p w:rsidR="008D4638" w:rsidRDefault="008D4638">
          <w:pPr>
            <w:pStyle w:val="FD474D592D4446378D36DCD8F5E6B094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8"/>
    <w:rsid w:val="008D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3A21E64B94D11A619BE5D2E9B3DEB">
    <w:name w:val="F483A21E64B94D11A619BE5D2E9B3DEB"/>
  </w:style>
  <w:style w:type="paragraph" w:customStyle="1" w:styleId="AF201F2F505540A9818CD74F9268D876">
    <w:name w:val="AF201F2F505540A9818CD74F9268D876"/>
  </w:style>
  <w:style w:type="paragraph" w:customStyle="1" w:styleId="C941F59684644B979F92E7531573FA24">
    <w:name w:val="C941F59684644B979F92E7531573FA24"/>
  </w:style>
  <w:style w:type="paragraph" w:customStyle="1" w:styleId="B3BD3A4372A2461883F62BFFEC7D19C8">
    <w:name w:val="B3BD3A4372A2461883F62BFFEC7D19C8"/>
  </w:style>
  <w:style w:type="paragraph" w:customStyle="1" w:styleId="160E8F02F08D431BB639514A1E42EE39">
    <w:name w:val="160E8F02F08D431BB639514A1E42EE39"/>
  </w:style>
  <w:style w:type="paragraph" w:customStyle="1" w:styleId="2ADBB445FA744EFC8494FA6721AE5E0A">
    <w:name w:val="2ADBB445FA744EFC8494FA6721AE5E0A"/>
  </w:style>
  <w:style w:type="paragraph" w:customStyle="1" w:styleId="ACA2CC7AC42A4A1C8302C27C672E6DCF">
    <w:name w:val="ACA2CC7AC42A4A1C8302C27C672E6DCF"/>
  </w:style>
  <w:style w:type="paragraph" w:customStyle="1" w:styleId="71F68121EEF845F98D9B2ACECB4EAB36">
    <w:name w:val="71F68121EEF845F98D9B2ACECB4EAB36"/>
  </w:style>
  <w:style w:type="paragraph" w:customStyle="1" w:styleId="Address">
    <w:name w:val="Address"/>
    <w:basedOn w:val="Normal"/>
    <w:uiPriority w:val="4"/>
    <w:qFormat/>
    <w:pPr>
      <w:spacing w:after="120" w:line="360" w:lineRule="auto"/>
      <w:contextualSpacing/>
    </w:pPr>
    <w:rPr>
      <w:color w:val="262626" w:themeColor="text1" w:themeTint="D9"/>
      <w:lang w:eastAsia="ja-JP"/>
    </w:rPr>
  </w:style>
  <w:style w:type="paragraph" w:customStyle="1" w:styleId="700EB94C1CCE4C0BAD12B4B447ED99A6">
    <w:name w:val="700EB94C1CCE4C0BAD12B4B447ED99A6"/>
  </w:style>
  <w:style w:type="paragraph" w:customStyle="1" w:styleId="A2CBE5D4039E4E24B311242008DB25D0">
    <w:name w:val="A2CBE5D4039E4E24B311242008DB25D0"/>
  </w:style>
  <w:style w:type="paragraph" w:customStyle="1" w:styleId="E9D67416C6BB4C75ACFEA988B4DE7D46">
    <w:name w:val="E9D67416C6BB4C75ACFEA988B4DE7D46"/>
  </w:style>
  <w:style w:type="paragraph" w:customStyle="1" w:styleId="FD474D592D4446378D36DCD8F5E6B094">
    <w:name w:val="FD474D592D4446378D36DCD8F5E6B094"/>
  </w:style>
  <w:style w:type="paragraph" w:customStyle="1" w:styleId="316E20D662E448A6BC6685060E836036">
    <w:name w:val="316E20D662E448A6BC6685060E8360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(chronological)</Template>
  <TotalTime>60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Sir/Madam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Parsa Ahmadi Nasab Emran</cp:lastModifiedBy>
  <cp:revision>9</cp:revision>
  <dcterms:created xsi:type="dcterms:W3CDTF">2018-04-02T17:25:00Z</dcterms:created>
  <dcterms:modified xsi:type="dcterms:W3CDTF">2018-04-02T23:20:00Z</dcterms:modified>
</cp:coreProperties>
</file>